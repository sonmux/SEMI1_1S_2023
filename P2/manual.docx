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5A5F4" w14:textId="77777777" w:rsidR="00831721" w:rsidRDefault="00831721" w:rsidP="00E6748E">
      <w:pPr>
        <w:spacing w:before="120" w:after="0"/>
        <w:jc w:val="both"/>
      </w:pPr>
      <w:r w:rsidRPr="0041428F">
        <w:rPr>
          <w:noProof/>
          <w:lang w:bidi="es-ES"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2C9B8FE0" wp14:editId="66EB45C9">
                <wp:simplePos x="0" y="0"/>
                <wp:positionH relativeFrom="column">
                  <wp:posOffset>-457200</wp:posOffset>
                </wp:positionH>
                <wp:positionV relativeFrom="paragraph">
                  <wp:posOffset>-457200</wp:posOffset>
                </wp:positionV>
                <wp:extent cx="8247888" cy="3026664"/>
                <wp:effectExtent l="0" t="0" r="1270" b="2540"/>
                <wp:wrapNone/>
                <wp:docPr id="19" name="Gráfico 17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47888" cy="3026664"/>
                          <a:chOff x="-7144" y="-7144"/>
                          <a:chExt cx="6005513" cy="1924050"/>
                        </a:xfrm>
                      </wpg:grpSpPr>
                      <wps:wsp>
                        <wps:cNvPr id="20" name="Forma libre: Forma 20"/>
                        <wps:cNvSpPr/>
                        <wps:spPr>
                          <a:xfrm>
                            <a:off x="2121694" y="-7144"/>
                            <a:ext cx="3876675" cy="1762125"/>
                          </a:xfrm>
                          <a:custGeom>
                            <a:avLst/>
                            <a:gdLst>
                              <a:gd name="connsiteX0" fmla="*/ 3869531 w 3876675"/>
                              <a:gd name="connsiteY0" fmla="*/ 1359694 h 1762125"/>
                              <a:gd name="connsiteX1" fmla="*/ 2359819 w 3876675"/>
                              <a:gd name="connsiteY1" fmla="*/ 1744504 h 1762125"/>
                              <a:gd name="connsiteX2" fmla="*/ 7144 w 3876675"/>
                              <a:gd name="connsiteY2" fmla="*/ 1287304 h 1762125"/>
                              <a:gd name="connsiteX3" fmla="*/ 7144 w 3876675"/>
                              <a:gd name="connsiteY3" fmla="*/ 7144 h 1762125"/>
                              <a:gd name="connsiteX4" fmla="*/ 3869531 w 3876675"/>
                              <a:gd name="connsiteY4" fmla="*/ 7144 h 1762125"/>
                              <a:gd name="connsiteX5" fmla="*/ 3869531 w 3876675"/>
                              <a:gd name="connsiteY5" fmla="*/ 1359694 h 176212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3876675" h="1762125">
                                <a:moveTo>
                                  <a:pt x="3869531" y="1359694"/>
                                </a:moveTo>
                                <a:cubicBezTo>
                                  <a:pt x="3869531" y="1359694"/>
                                  <a:pt x="3379946" y="1834039"/>
                                  <a:pt x="2359819" y="1744504"/>
                                </a:cubicBezTo>
                                <a:cubicBezTo>
                                  <a:pt x="1339691" y="1654969"/>
                                  <a:pt x="936784" y="1180624"/>
                                  <a:pt x="7144" y="1287304"/>
                                </a:cubicBezTo>
                                <a:lnTo>
                                  <a:pt x="7144" y="7144"/>
                                </a:lnTo>
                                <a:lnTo>
                                  <a:pt x="3869531" y="7144"/>
                                </a:lnTo>
                                <a:lnTo>
                                  <a:pt x="3869531" y="1359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Forma libre: Forma 22"/>
                        <wps:cNvSpPr/>
                        <wps:spPr>
                          <a:xfrm>
                            <a:off x="-7144" y="-7144"/>
                            <a:ext cx="6000750" cy="1924050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1699736 h 1924050"/>
                              <a:gd name="connsiteX1" fmla="*/ 2934176 w 6000750"/>
                              <a:gd name="connsiteY1" fmla="*/ 1484471 h 1924050"/>
                              <a:gd name="connsiteX2" fmla="*/ 5998369 w 6000750"/>
                              <a:gd name="connsiteY2" fmla="*/ 893921 h 1924050"/>
                              <a:gd name="connsiteX3" fmla="*/ 5998369 w 6000750"/>
                              <a:gd name="connsiteY3" fmla="*/ 7144 h 1924050"/>
                              <a:gd name="connsiteX4" fmla="*/ 7144 w 6000750"/>
                              <a:gd name="connsiteY4" fmla="*/ 7144 h 1924050"/>
                              <a:gd name="connsiteX5" fmla="*/ 7144 w 6000750"/>
                              <a:gd name="connsiteY5" fmla="*/ 1699736 h 192405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1924050">
                                <a:moveTo>
                                  <a:pt x="7144" y="1699736"/>
                                </a:moveTo>
                                <a:cubicBezTo>
                                  <a:pt x="7144" y="1699736"/>
                                  <a:pt x="1410176" y="2317909"/>
                                  <a:pt x="2934176" y="1484471"/>
                                </a:cubicBezTo>
                                <a:cubicBezTo>
                                  <a:pt x="4459129" y="651986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lnTo>
                                  <a:pt x="7144" y="169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Forma libre: Forma 23"/>
                        <wps:cNvSpPr/>
                        <wps:spPr>
                          <a:xfrm>
                            <a:off x="-7144" y="-7144"/>
                            <a:ext cx="6000750" cy="904875"/>
                          </a:xfrm>
                          <a:custGeom>
                            <a:avLst/>
                            <a:gdLst>
                              <a:gd name="connsiteX0" fmla="*/ 7144 w 6000750"/>
                              <a:gd name="connsiteY0" fmla="*/ 7144 h 904875"/>
                              <a:gd name="connsiteX1" fmla="*/ 7144 w 6000750"/>
                              <a:gd name="connsiteY1" fmla="*/ 613886 h 904875"/>
                              <a:gd name="connsiteX2" fmla="*/ 3546634 w 6000750"/>
                              <a:gd name="connsiteY2" fmla="*/ 574834 h 904875"/>
                              <a:gd name="connsiteX3" fmla="*/ 5998369 w 6000750"/>
                              <a:gd name="connsiteY3" fmla="*/ 893921 h 904875"/>
                              <a:gd name="connsiteX4" fmla="*/ 5998369 w 6000750"/>
                              <a:gd name="connsiteY4" fmla="*/ 7144 h 904875"/>
                              <a:gd name="connsiteX5" fmla="*/ 7144 w 6000750"/>
                              <a:gd name="connsiteY5" fmla="*/ 7144 h 9048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000750" h="904875">
                                <a:moveTo>
                                  <a:pt x="7144" y="7144"/>
                                </a:moveTo>
                                <a:lnTo>
                                  <a:pt x="7144" y="613886"/>
                                </a:lnTo>
                                <a:cubicBezTo>
                                  <a:pt x="647224" y="1034891"/>
                                  <a:pt x="2136934" y="964406"/>
                                  <a:pt x="3546634" y="574834"/>
                                </a:cubicBezTo>
                                <a:cubicBezTo>
                                  <a:pt x="4882039" y="205264"/>
                                  <a:pt x="5998369" y="893921"/>
                                  <a:pt x="5998369" y="893921"/>
                                </a:cubicBezTo>
                                <a:lnTo>
                                  <a:pt x="5998369" y="7144"/>
                                </a:lnTo>
                                <a:lnTo>
                                  <a:pt x="7144" y="7144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0">
                                <a:schemeClr val="accent1"/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0" scaled="1"/>
                            <a:tileRect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Forma libre: Forma 24"/>
                        <wps:cNvSpPr/>
                        <wps:spPr>
                          <a:xfrm>
                            <a:off x="3176111" y="924401"/>
                            <a:ext cx="2819400" cy="828675"/>
                          </a:xfrm>
                          <a:custGeom>
                            <a:avLst/>
                            <a:gdLst>
                              <a:gd name="connsiteX0" fmla="*/ 7144 w 2819400"/>
                              <a:gd name="connsiteY0" fmla="*/ 481489 h 828675"/>
                              <a:gd name="connsiteX1" fmla="*/ 1305401 w 2819400"/>
                              <a:gd name="connsiteY1" fmla="*/ 812959 h 828675"/>
                              <a:gd name="connsiteX2" fmla="*/ 2815114 w 2819400"/>
                              <a:gd name="connsiteY2" fmla="*/ 428149 h 828675"/>
                              <a:gd name="connsiteX3" fmla="*/ 2815114 w 2819400"/>
                              <a:gd name="connsiteY3" fmla="*/ 7144 h 828675"/>
                              <a:gd name="connsiteX4" fmla="*/ 7144 w 2819400"/>
                              <a:gd name="connsiteY4" fmla="*/ 481489 h 8286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819400" h="828675">
                                <a:moveTo>
                                  <a:pt x="7144" y="481489"/>
                                </a:moveTo>
                                <a:cubicBezTo>
                                  <a:pt x="380524" y="602456"/>
                                  <a:pt x="751999" y="764381"/>
                                  <a:pt x="1305401" y="812959"/>
                                </a:cubicBezTo>
                                <a:cubicBezTo>
                                  <a:pt x="2325529" y="902494"/>
                                  <a:pt x="2815114" y="428149"/>
                                  <a:pt x="2815114" y="428149"/>
                                </a:cubicBezTo>
                                <a:lnTo>
                                  <a:pt x="2815114" y="7144"/>
                                </a:lnTo>
                                <a:cubicBezTo>
                                  <a:pt x="2332196" y="236696"/>
                                  <a:pt x="1376839" y="568166"/>
                                  <a:pt x="7144" y="481489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2"/>
                              </a:gs>
                              <a:gs pos="100000">
                                <a:schemeClr val="accent2">
                                  <a:lumMod val="75000"/>
                                </a:schemeClr>
                              </a:gs>
                            </a:gsLst>
                            <a:lin ang="0" scaled="1"/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2C51F9" id="Gráfico 17" o:spid="_x0000_s1026" alt="&quot;&quot;" style="position:absolute;margin-left:-36pt;margin-top:-36pt;width:649.45pt;height:238.3pt;z-index:-251657216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">
  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  <v:stroke joinstyle="miter"/>
                  <v:path arrowok="t" o:connecttype="custom" o:connectlocs="3869531,1359694;2359819,1744504;7144,1287304;7144,7144;3869531,7144;3869531,1359694" o:connectangles="0,0,0,0,0,0"/>
                </v:shape>
  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  <v:stroke joinstyle="miter"/>
                  <v:path arrowok="t" o:connecttype="custom" o:connectlocs="7144,1699736;2934176,1484471;5998369,893921;5998369,7144;7144,7144;7144,1699736" o:connectangles="0,0,0,0,0,0"/>
                </v:shape>
  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  <v:fill color2="#4389d7 [1940]" rotate="t" angle="90" focus="100%" type="gradient"/>
                  <v:stroke joinstyle="miter"/>
                  <v:path arrowok="t" o:connecttype="custom" o:connectlocs="7144,7144;7144,613886;3546634,574834;5998369,893921;5998369,7144;7144,7144" o:connectangles="0,0,0,0,0,0"/>
                </v:shape>
  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  <v:fill color2="#0075a2 [2405]" angle="90" focus="100%" type="gradient"/>
                  <v:stroke joinstyle="miter"/>
                  <v:path arrowok="t" o:connecttype="custom" o:connectlocs="7144,481489;1305401,812959;2815114,428149;2815114,7144;7144,481489" o:connectangles="0,0,0,0,0"/>
                </v:shape>
                <w10:anchorlock/>
              </v:group>
            </w:pict>
          </mc:Fallback>
        </mc:AlternateContent>
      </w: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Tabla de diseño de encabezado"/>
      </w:tblPr>
      <w:tblGrid>
        <w:gridCol w:w="10466"/>
      </w:tblGrid>
      <w:tr w:rsidR="00A66B18" w:rsidRPr="0041428F" w14:paraId="648E29FF" w14:textId="77777777" w:rsidTr="00A6783B">
        <w:trPr>
          <w:trHeight w:val="270"/>
          <w:jc w:val="center"/>
        </w:trPr>
        <w:tc>
          <w:tcPr>
            <w:tcW w:w="10800" w:type="dxa"/>
          </w:tcPr>
          <w:p w14:paraId="1CCC4C0C" w14:textId="77777777" w:rsidR="00A66B18" w:rsidRPr="0041428F" w:rsidRDefault="00A66B18" w:rsidP="00E6748E">
            <w:pPr>
              <w:pStyle w:val="Informacindecontacto"/>
              <w:jc w:val="both"/>
              <w:rPr>
                <w:color w:val="000000" w:themeColor="text1"/>
              </w:rPr>
            </w:pPr>
            <w:r w:rsidRPr="0041428F">
              <w:rPr>
                <w:noProof/>
                <w:color w:val="000000" w:themeColor="text1"/>
                <w:lang w:bidi="es-ES"/>
              </w:rPr>
              <mc:AlternateContent>
                <mc:Choice Requires="wps">
                  <w:drawing>
                    <wp:inline distT="0" distB="0" distL="0" distR="0" wp14:anchorId="6AE11FCF" wp14:editId="598E48B3">
                      <wp:extent cx="3333750" cy="407670"/>
                      <wp:effectExtent l="19050" t="19050" r="19050" b="20955"/>
                      <wp:docPr id="18" name="Forma 6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DA099E0-27DA-42BD-9D42-E4CA07B78FDD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33750" cy="40767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  <a:miter lim="400000"/>
                              </a:ln>
                              <a:extLst>
                                <a:ext uri="{C572A759-6A51-4108-AA02-DFA0A04FC94B}">
                                  <ma14:wrappingTextBoxFlag xmlns:lc="http://schemas.openxmlformats.org/drawingml/2006/lockedCanvas" xmlns="" xmlns:p="http://schemas.openxmlformats.org/presentationml/2006/main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    </a:ext>
                              </a:extLst>
                            </wps:spPr>
                            <wps:txbx>
                              <w:txbxContent>
                                <w:p w14:paraId="7522E0FC" w14:textId="73CC29A1" w:rsidR="00A66B18" w:rsidRPr="00AC42D0" w:rsidRDefault="00AC42D0" w:rsidP="00AA089B">
                                  <w:pPr>
                                    <w:pStyle w:val="Logotipo"/>
                                    <w:rPr>
                                      <w:lang w:val="es-MX"/>
                                    </w:rPr>
                                  </w:pPr>
                                  <w:r>
                                    <w:rPr>
                                      <w:lang w:val="es-MX" w:bidi="es-ES"/>
                                    </w:rPr>
                                    <w:t>Practica2</w:t>
                                  </w:r>
                                </w:p>
                              </w:txbxContent>
                            </wps:txbx>
                            <wps:bodyPr wrap="square" lIns="19050" tIns="19050" rIns="19050" bIns="19050" anchor="ctr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AE11FCF" id="Forma 61" o:spid="_x0000_s1026" style="width:262.5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" filled="f" strokecolor="white [3212]" strokeweight="3pt">
                      <v:stroke miterlimit="4"/>
                      <v:textbox style="mso-fit-shape-to-text:t" inset="1.5pt,1.5pt,1.5pt,1.5pt">
                        <w:txbxContent>
                          <w:p w14:paraId="7522E0FC" w14:textId="73CC29A1" w:rsidR="00A66B18" w:rsidRPr="00AC42D0" w:rsidRDefault="00AC42D0" w:rsidP="00AA089B">
                            <w:pPr>
                              <w:pStyle w:val="Logotipo"/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 w:bidi="es-ES"/>
                              </w:rPr>
                              <w:t>Practica2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615018" w:rsidRPr="0041428F" w14:paraId="50D17D56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3CEDF9F9" w14:textId="61882076" w:rsidR="00A66B18" w:rsidRPr="00A66B18" w:rsidRDefault="00AC42D0" w:rsidP="00E6748E">
            <w:pPr>
              <w:pStyle w:val="Informacindecontacto"/>
              <w:jc w:val="both"/>
            </w:pPr>
            <w:r>
              <w:t>Seminario de Sistemas 2</w:t>
            </w:r>
          </w:p>
          <w:p w14:paraId="109B933C" w14:textId="21AF98B0" w:rsidR="003E24DF" w:rsidRPr="0041428F" w:rsidRDefault="00AC42D0" w:rsidP="00E6748E">
            <w:pPr>
              <w:pStyle w:val="Informacindecontacto"/>
              <w:jc w:val="both"/>
            </w:pPr>
            <w:r>
              <w:t xml:space="preserve">Anggelo Santiago Son </w:t>
            </w:r>
            <w:proofErr w:type="spellStart"/>
            <w:r>
              <w:t>Mux</w:t>
            </w:r>
            <w:proofErr w:type="spellEnd"/>
          </w:p>
          <w:p w14:paraId="3B6C2D1A" w14:textId="0492EB73" w:rsidR="00AC42D0" w:rsidRPr="0041428F" w:rsidRDefault="00AC42D0" w:rsidP="00E6748E">
            <w:pPr>
              <w:pStyle w:val="Informacindecontacto"/>
              <w:jc w:val="both"/>
              <w:rPr>
                <w:color w:val="000000" w:themeColor="text1"/>
              </w:rPr>
            </w:pPr>
            <w:r>
              <w:rPr>
                <w:rStyle w:val="Textoennegrita"/>
                <w:b w:val="0"/>
                <w:bCs w:val="0"/>
              </w:rPr>
              <w:t>201709502</w:t>
            </w:r>
          </w:p>
          <w:p w14:paraId="06504771" w14:textId="7CD27F16" w:rsidR="003E24DF" w:rsidRPr="0041428F" w:rsidRDefault="003E24DF" w:rsidP="00E6748E">
            <w:pPr>
              <w:pStyle w:val="Informacindecontacto"/>
              <w:jc w:val="both"/>
              <w:rPr>
                <w:color w:val="000000" w:themeColor="text1"/>
              </w:rPr>
            </w:pPr>
          </w:p>
        </w:tc>
      </w:tr>
    </w:tbl>
    <w:p w14:paraId="0FC22A6E" w14:textId="77777777" w:rsidR="00A66B18" w:rsidRDefault="00A66B18" w:rsidP="00E6748E">
      <w:pPr>
        <w:jc w:val="both"/>
      </w:pPr>
    </w:p>
    <w:p w14:paraId="69859295" w14:textId="04DD30CC" w:rsidR="00AC42D0" w:rsidRPr="00523607" w:rsidRDefault="00AC42D0" w:rsidP="00E6748E">
      <w:pPr>
        <w:pStyle w:val="Ttulo1"/>
        <w:ind w:left="0"/>
        <w:jc w:val="both"/>
        <w:rPr>
          <w:sz w:val="28"/>
          <w:szCs w:val="28"/>
        </w:rPr>
      </w:pPr>
      <w:r w:rsidRPr="00523607">
        <w:rPr>
          <w:sz w:val="28"/>
          <w:szCs w:val="28"/>
        </w:rPr>
        <w:t>Procedimiento del analisis de los archivos de entrada</w:t>
      </w:r>
    </w:p>
    <w:p w14:paraId="34A5B8CF" w14:textId="37D8201B" w:rsidR="00AC42D0" w:rsidRDefault="005304FE" w:rsidP="005304FE">
      <w:pPr>
        <w:pStyle w:val="Sinespaciado"/>
        <w:numPr>
          <w:ilvl w:val="0"/>
          <w:numId w:val="1"/>
        </w:numPr>
        <w:jc w:val="both"/>
      </w:pPr>
      <w:r>
        <w:t xml:space="preserve">Creación del contenedor de </w:t>
      </w:r>
      <w:proofErr w:type="spellStart"/>
      <w:r>
        <w:t>hadoop</w:t>
      </w:r>
      <w:proofErr w:type="spellEnd"/>
      <w:r>
        <w:t xml:space="preserve"> en Docker</w:t>
      </w:r>
    </w:p>
    <w:p w14:paraId="74EE705B" w14:textId="79548BA4" w:rsidR="005304FE" w:rsidRDefault="005304FE" w:rsidP="005304FE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402F4992" wp14:editId="71263B3B">
            <wp:extent cx="5612130" cy="31635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F8A2" w14:textId="5EC9CDA6" w:rsidR="005304FE" w:rsidRDefault="005304FE" w:rsidP="005304FE">
      <w:pPr>
        <w:pStyle w:val="Sinespaciado"/>
        <w:numPr>
          <w:ilvl w:val="0"/>
          <w:numId w:val="1"/>
        </w:numPr>
        <w:jc w:val="both"/>
      </w:pPr>
      <w:r>
        <w:t xml:space="preserve">Copiar los archivos de entrada en una carpeta del contenedor </w:t>
      </w:r>
      <w:proofErr w:type="spellStart"/>
      <w:r>
        <w:t>hadoop</w:t>
      </w:r>
      <w:proofErr w:type="spellEnd"/>
    </w:p>
    <w:p w14:paraId="7EE35442" w14:textId="4BA7C30E" w:rsidR="005304FE" w:rsidRDefault="005304FE" w:rsidP="005304FE">
      <w:pPr>
        <w:pStyle w:val="Sinespaciado"/>
        <w:ind w:left="0"/>
        <w:jc w:val="both"/>
      </w:pPr>
      <w:r>
        <w:rPr>
          <w:noProof/>
        </w:rPr>
        <w:lastRenderedPageBreak/>
        <w:drawing>
          <wp:inline distT="0" distB="0" distL="0" distR="0" wp14:anchorId="7A27D998" wp14:editId="65D39D05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DE3A" w14:textId="33D24083" w:rsidR="005304FE" w:rsidRDefault="005304FE" w:rsidP="005304FE">
      <w:pPr>
        <w:pStyle w:val="Ttulo2"/>
        <w:ind w:left="0"/>
        <w:rPr>
          <w:color w:val="0075A2" w:themeColor="accent2" w:themeShade="BF"/>
        </w:rPr>
      </w:pPr>
      <w:r w:rsidRPr="005304FE">
        <w:rPr>
          <w:color w:val="0075A2" w:themeColor="accent2" w:themeShade="BF"/>
        </w:rPr>
        <w:t>Correos.txt</w:t>
      </w:r>
    </w:p>
    <w:p w14:paraId="4471E8FD" w14:textId="610409E0" w:rsidR="00B824F4" w:rsidRDefault="00B824F4" w:rsidP="00B824F4">
      <w:pPr>
        <w:pStyle w:val="Sinespaciado"/>
        <w:ind w:left="0"/>
      </w:pPr>
      <w:r>
        <w:t>Inicio del análisis del archivo de entrada Correos.txt</w:t>
      </w:r>
    </w:p>
    <w:p w14:paraId="299FD4D8" w14:textId="502DB73A" w:rsidR="00B824F4" w:rsidRDefault="00B824F4" w:rsidP="00B824F4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37B72CA1" wp14:editId="0937E639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198B" w14:textId="1EB6AEC0" w:rsidR="00B824F4" w:rsidRDefault="00B824F4" w:rsidP="00B824F4">
      <w:pPr>
        <w:pStyle w:val="Sinespaciado"/>
        <w:ind w:left="0"/>
        <w:jc w:val="both"/>
      </w:pPr>
      <w:r>
        <w:t>Fin del análisis del archivo y creación del archivo de salida</w:t>
      </w:r>
    </w:p>
    <w:p w14:paraId="595F3837" w14:textId="5CCCC373" w:rsidR="00B824F4" w:rsidRDefault="00B824F4" w:rsidP="00B824F4">
      <w:pPr>
        <w:pStyle w:val="Sinespaciado"/>
        <w:ind w:left="0"/>
        <w:jc w:val="both"/>
      </w:pPr>
      <w:r>
        <w:rPr>
          <w:noProof/>
        </w:rPr>
        <w:lastRenderedPageBreak/>
        <w:drawing>
          <wp:inline distT="0" distB="0" distL="0" distR="0" wp14:anchorId="52300A9C" wp14:editId="1813F4A4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EF77" w14:textId="5A29800A" w:rsidR="00B824F4" w:rsidRDefault="00B824F4" w:rsidP="00B824F4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15DDF639" wp14:editId="7F3BADCA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D7AD" w14:textId="560AAD51" w:rsidR="00B824F4" w:rsidRDefault="00B824F4" w:rsidP="00B824F4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72A7D2E4" wp14:editId="2B526632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8ED1" w14:textId="2AF7E63D" w:rsidR="00B824F4" w:rsidRPr="00B824F4" w:rsidRDefault="00B824F4" w:rsidP="00B824F4">
      <w:pPr>
        <w:pStyle w:val="Ttulo2"/>
        <w:ind w:left="0"/>
        <w:rPr>
          <w:color w:val="0075A2" w:themeColor="accent2" w:themeShade="BF"/>
        </w:rPr>
      </w:pPr>
      <w:proofErr w:type="spellStart"/>
      <w:r w:rsidRPr="00B824F4">
        <w:rPr>
          <w:color w:val="0075A2" w:themeColor="accent2" w:themeShade="BF"/>
        </w:rPr>
        <w:lastRenderedPageBreak/>
        <w:t>Browse</w:t>
      </w:r>
      <w:proofErr w:type="spellEnd"/>
      <w:r w:rsidRPr="00B824F4">
        <w:rPr>
          <w:color w:val="0075A2" w:themeColor="accent2" w:themeShade="BF"/>
        </w:rPr>
        <w:t xml:space="preserve"> HDFS del archivo Correos.txt</w:t>
      </w:r>
    </w:p>
    <w:p w14:paraId="03488E40" w14:textId="0C9B6722" w:rsidR="00B824F4" w:rsidRDefault="00B824F4" w:rsidP="00B824F4">
      <w:pPr>
        <w:pStyle w:val="Sinespaciado"/>
        <w:ind w:left="0"/>
      </w:pPr>
      <w:r>
        <w:rPr>
          <w:noProof/>
        </w:rPr>
        <w:drawing>
          <wp:inline distT="0" distB="0" distL="0" distR="0" wp14:anchorId="5966E198" wp14:editId="5AE974AF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CB46" w14:textId="61BB27D0" w:rsidR="00B824F4" w:rsidRPr="00B824F4" w:rsidRDefault="00B824F4" w:rsidP="00B824F4">
      <w:pPr>
        <w:pStyle w:val="Ttulo2"/>
        <w:ind w:left="0"/>
        <w:rPr>
          <w:color w:val="0075A2" w:themeColor="accent2" w:themeShade="BF"/>
        </w:rPr>
      </w:pPr>
      <w:r>
        <w:rPr>
          <w:color w:val="0075A2" w:themeColor="accent2" w:themeShade="BF"/>
        </w:rPr>
        <w:t>Input</w:t>
      </w:r>
    </w:p>
    <w:p w14:paraId="40D03362" w14:textId="50B6FC8A" w:rsidR="00B824F4" w:rsidRDefault="00B824F4" w:rsidP="00B824F4">
      <w:pPr>
        <w:pStyle w:val="Sinespaciado"/>
        <w:ind w:left="0"/>
      </w:pPr>
      <w:r>
        <w:rPr>
          <w:noProof/>
        </w:rPr>
        <w:drawing>
          <wp:inline distT="0" distB="0" distL="0" distR="0" wp14:anchorId="17031626" wp14:editId="6C756560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5929" w14:textId="0FD5B017" w:rsidR="00B824F4" w:rsidRPr="00B824F4" w:rsidRDefault="00B824F4" w:rsidP="00B824F4">
      <w:pPr>
        <w:pStyle w:val="Ttulo2"/>
        <w:ind w:left="0"/>
        <w:rPr>
          <w:color w:val="0075A2" w:themeColor="accent2" w:themeShade="BF"/>
        </w:rPr>
      </w:pPr>
      <w:r>
        <w:rPr>
          <w:color w:val="0075A2" w:themeColor="accent2" w:themeShade="BF"/>
        </w:rPr>
        <w:lastRenderedPageBreak/>
        <w:t>Output</w:t>
      </w:r>
    </w:p>
    <w:p w14:paraId="3C5C2C1E" w14:textId="7258D157" w:rsidR="00B824F4" w:rsidRPr="00B824F4" w:rsidRDefault="00B824F4" w:rsidP="00B824F4">
      <w:pPr>
        <w:pStyle w:val="Sinespaciado"/>
        <w:ind w:left="0"/>
      </w:pPr>
      <w:r>
        <w:rPr>
          <w:noProof/>
        </w:rPr>
        <w:drawing>
          <wp:inline distT="0" distB="0" distL="0" distR="0" wp14:anchorId="5463DA42" wp14:editId="15B9064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8A72" w14:textId="129CD4DA" w:rsidR="00B824F4" w:rsidRDefault="00B824F4" w:rsidP="00B824F4">
      <w:pPr>
        <w:pStyle w:val="Sinespaciado"/>
        <w:ind w:left="0"/>
        <w:jc w:val="both"/>
      </w:pPr>
    </w:p>
    <w:p w14:paraId="259E7D33" w14:textId="6155DB78" w:rsidR="00B824F4" w:rsidRDefault="00B824F4" w:rsidP="00B824F4">
      <w:pPr>
        <w:pStyle w:val="Ttulo2"/>
        <w:ind w:left="0"/>
        <w:rPr>
          <w:color w:val="0075A2" w:themeColor="accent2" w:themeShade="BF"/>
        </w:rPr>
      </w:pPr>
      <w:r w:rsidRPr="00B824F4">
        <w:rPr>
          <w:color w:val="0075A2" w:themeColor="accent2" w:themeShade="BF"/>
        </w:rPr>
        <w:t>Puntuacion.txt</w:t>
      </w:r>
    </w:p>
    <w:p w14:paraId="35D17B70" w14:textId="0A28F5B3" w:rsidR="00B824F4" w:rsidRDefault="00B824F4" w:rsidP="00B824F4">
      <w:pPr>
        <w:pStyle w:val="Sinespaciado"/>
        <w:ind w:left="0"/>
      </w:pPr>
      <w:r>
        <w:t>Inicio del análisis del archivo Puntuacion.txt</w:t>
      </w:r>
    </w:p>
    <w:p w14:paraId="60668B53" w14:textId="34230D10" w:rsidR="00B824F4" w:rsidRDefault="00B824F4" w:rsidP="00B824F4">
      <w:pPr>
        <w:pStyle w:val="Sinespaciado"/>
        <w:ind w:left="0"/>
      </w:pPr>
      <w:r>
        <w:rPr>
          <w:noProof/>
        </w:rPr>
        <w:drawing>
          <wp:inline distT="0" distB="0" distL="0" distR="0" wp14:anchorId="4EA54695" wp14:editId="3591A376">
            <wp:extent cx="5612130" cy="3168650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DF2D" w14:textId="1BE5A4A0" w:rsidR="00B824F4" w:rsidRDefault="00B824F4" w:rsidP="00B824F4">
      <w:pPr>
        <w:pStyle w:val="Sinespaciado"/>
        <w:ind w:left="0"/>
      </w:pPr>
      <w:r>
        <w:t>Creación del archivo de salida Resultado_Puntuacion.txt</w:t>
      </w:r>
    </w:p>
    <w:p w14:paraId="53E94BB7" w14:textId="01922BC3" w:rsidR="00B824F4" w:rsidRDefault="00B824F4" w:rsidP="00B824F4">
      <w:pPr>
        <w:pStyle w:val="Sinespaciado"/>
        <w:ind w:left="0"/>
      </w:pPr>
      <w:r>
        <w:rPr>
          <w:noProof/>
        </w:rPr>
        <w:lastRenderedPageBreak/>
        <w:drawing>
          <wp:inline distT="0" distB="0" distL="0" distR="0" wp14:anchorId="086F9808" wp14:editId="3C281EFB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9A73" w14:textId="1043C95E" w:rsidR="00B824F4" w:rsidRPr="00B824F4" w:rsidRDefault="00B824F4" w:rsidP="00B824F4">
      <w:pPr>
        <w:pStyle w:val="Ttulo2"/>
        <w:ind w:left="0"/>
        <w:rPr>
          <w:color w:val="0075A2" w:themeColor="accent2" w:themeShade="BF"/>
        </w:rPr>
      </w:pPr>
      <w:proofErr w:type="spellStart"/>
      <w:r w:rsidRPr="00B824F4">
        <w:rPr>
          <w:color w:val="0075A2" w:themeColor="accent2" w:themeShade="BF"/>
        </w:rPr>
        <w:t>Browse</w:t>
      </w:r>
      <w:proofErr w:type="spellEnd"/>
      <w:r w:rsidRPr="00B824F4">
        <w:rPr>
          <w:color w:val="0075A2" w:themeColor="accent2" w:themeShade="BF"/>
        </w:rPr>
        <w:t xml:space="preserve"> HDFS del archivo </w:t>
      </w:r>
      <w:r>
        <w:rPr>
          <w:color w:val="0075A2" w:themeColor="accent2" w:themeShade="BF"/>
        </w:rPr>
        <w:t>Puntuacion</w:t>
      </w:r>
      <w:r w:rsidRPr="00B824F4">
        <w:rPr>
          <w:color w:val="0075A2" w:themeColor="accent2" w:themeShade="BF"/>
        </w:rPr>
        <w:t>.txt</w:t>
      </w:r>
    </w:p>
    <w:p w14:paraId="7A7E0332" w14:textId="33BB742A" w:rsidR="00B824F4" w:rsidRDefault="00B824F4" w:rsidP="00B824F4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4DE1BE70" wp14:editId="6853BE54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9FF0" w14:textId="53DB7302" w:rsidR="00B824F4" w:rsidRPr="00B824F4" w:rsidRDefault="00B824F4" w:rsidP="00B824F4">
      <w:pPr>
        <w:pStyle w:val="Ttulo2"/>
        <w:ind w:left="0"/>
        <w:rPr>
          <w:color w:val="0075A2" w:themeColor="accent2" w:themeShade="BF"/>
        </w:rPr>
      </w:pPr>
      <w:r>
        <w:rPr>
          <w:color w:val="0075A2" w:themeColor="accent2" w:themeShade="BF"/>
        </w:rPr>
        <w:lastRenderedPageBreak/>
        <w:t>Input</w:t>
      </w:r>
    </w:p>
    <w:p w14:paraId="39642C06" w14:textId="0B66C0A0" w:rsidR="00B824F4" w:rsidRDefault="00B824F4" w:rsidP="00B824F4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7FF86BB9" wp14:editId="7849A1D9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CD5E" w14:textId="6ACC41C6" w:rsidR="00B824F4" w:rsidRPr="00B824F4" w:rsidRDefault="00B824F4" w:rsidP="00B824F4">
      <w:pPr>
        <w:pStyle w:val="Ttulo2"/>
        <w:ind w:left="0"/>
        <w:rPr>
          <w:color w:val="0075A2" w:themeColor="accent2" w:themeShade="BF"/>
        </w:rPr>
      </w:pPr>
      <w:r>
        <w:rPr>
          <w:color w:val="0075A2" w:themeColor="accent2" w:themeShade="BF"/>
        </w:rPr>
        <w:t>Output</w:t>
      </w:r>
    </w:p>
    <w:p w14:paraId="1C8C3FC3" w14:textId="6175268B" w:rsidR="00B824F4" w:rsidRDefault="00B824F4" w:rsidP="00B824F4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244ABE11" wp14:editId="626A4E91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8673" w14:textId="49614337" w:rsidR="00B63636" w:rsidRDefault="00B63636" w:rsidP="00B63636">
      <w:pPr>
        <w:pStyle w:val="Ttulo2"/>
        <w:ind w:left="0"/>
        <w:rPr>
          <w:color w:val="0075A2" w:themeColor="accent2" w:themeShade="BF"/>
        </w:rPr>
      </w:pPr>
      <w:r w:rsidRPr="00B63636">
        <w:rPr>
          <w:color w:val="0075A2" w:themeColor="accent2" w:themeShade="BF"/>
        </w:rPr>
        <w:t>Comandos usados</w:t>
      </w:r>
    </w:p>
    <w:p w14:paraId="1BC3BFFE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# comando para bajar imagen 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hadoop</w:t>
      </w:r>
      <w:proofErr w:type="spellEnd"/>
    </w:p>
    <w:p w14:paraId="3FA93429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docker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pull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sequenceiq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hadoop-docker</w:t>
      </w:r>
      <w:proofErr w:type="spellEnd"/>
    </w:p>
    <w:p w14:paraId="5942EE45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77BBC40D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# comandos para crear el grupo de 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docker</w:t>
      </w:r>
      <w:proofErr w:type="spellEnd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 en el sistema</w:t>
      </w:r>
    </w:p>
    <w:p w14:paraId="795D11A4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sudo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usermod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-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aG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docker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USER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}</w:t>
      </w:r>
    </w:p>
    <w:p w14:paraId="027AC894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su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-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s-MX" w:eastAsia="en-US"/>
        </w:rPr>
        <w:t>USER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}</w:t>
      </w:r>
    </w:p>
    <w:p w14:paraId="3B6D7CF4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docker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ps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-a</w:t>
      </w:r>
    </w:p>
    <w:p w14:paraId="725F7668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534E557D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****** comandos en DOCKER</w:t>
      </w:r>
    </w:p>
    <w:p w14:paraId="7F3270D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docker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run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--rm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-it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-v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practica2:/source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-p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5070-5080:50070-50080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sequenceiq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hadoop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-docker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/etc/bootstrap.sh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-bash</w:t>
      </w:r>
    </w:p>
    <w:p w14:paraId="4D20503C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********</w:t>
      </w:r>
    </w:p>
    <w:p w14:paraId="6BB2DD25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47DABBFE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# creación del directorio 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archivosEntradas</w:t>
      </w:r>
      <w:proofErr w:type="spellEnd"/>
    </w:p>
    <w:p w14:paraId="2D6ADA50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mkdir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archivosEntradas</w:t>
      </w:r>
      <w:proofErr w:type="spellEnd"/>
    </w:p>
    <w:p w14:paraId="7745FD22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530D0BE5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****** comandos en DOCKER</w:t>
      </w:r>
    </w:p>
    <w:p w14:paraId="368E247D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docker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cp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"/home/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vboxuser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/Desktop/semi2/archivos/Correos.txt"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crazy_</w:t>
      </w:r>
      <w:proofErr w:type="gram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allen:archivosEntrada</w:t>
      </w:r>
      <w:proofErr w:type="spellEnd"/>
      <w:proofErr w:type="gramEnd"/>
    </w:p>
    <w:p w14:paraId="061A9027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4418D93F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docker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cp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"/home/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vboxuser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/Desktop/semi2/archivos/Puntuacion.txt"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crazy_</w:t>
      </w:r>
      <w:proofErr w:type="gram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allen:archivosEntrada</w:t>
      </w:r>
      <w:proofErr w:type="spellEnd"/>
      <w:proofErr w:type="gramEnd"/>
    </w:p>
    <w:p w14:paraId="08531EC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77CF95EC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docker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cp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"/home/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vboxuser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/Desktop/semi2/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archivos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/WordCount.java"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crazy_</w:t>
      </w:r>
      <w:proofErr w:type="gram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allen:archivosEntrada</w:t>
      </w:r>
      <w:proofErr w:type="spellEnd"/>
      <w:proofErr w:type="gramEnd"/>
    </w:p>
    <w:p w14:paraId="71B76755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********</w:t>
      </w:r>
    </w:p>
    <w:p w14:paraId="24041799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4C0A1BD4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comando para inicializar variable HADOOP_HOME</w:t>
      </w:r>
    </w:p>
    <w:p w14:paraId="3ADA664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n-US"/>
        </w:rPr>
        <w:t>export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HADOOP_HOME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=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usr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/local/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hadoop</w:t>
      </w:r>
      <w:proofErr w:type="spellEnd"/>
    </w:p>
    <w:p w14:paraId="6792E94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</w:p>
    <w:p w14:paraId="0A0CB5DF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ls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s-MX" w:eastAsia="en-US"/>
        </w:rPr>
        <w:t>HADOOP_HOME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}</w:t>
      </w:r>
    </w:p>
    <w:p w14:paraId="24A9D466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22462339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comando para inicializar variable CLASSPATH</w:t>
      </w:r>
    </w:p>
    <w:p w14:paraId="77C21732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 w:eastAsia="en-US"/>
        </w:rPr>
        <w:t>export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CLASSPATH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=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"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$</w:t>
      </w:r>
      <w:proofErr w:type="gramStart"/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HADOOP_HOME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/share/hadoop/mapreduce/hadoop-mapreduce-client-core-2.7.0.jar: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$</w:t>
      </w:r>
      <w:proofErr w:type="gramEnd"/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HADOOP_HOME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/share/hadoop/mapreduce/hadoop-mapreduce-client-common-2.7.0.jar: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$HADOOP_HOME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 xml:space="preserve">/share/hadoop/common/hadoop-common-2.7.0.jar:/[Nombre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Carpeta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]/*: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$HADOOP_HOME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/lib/*"</w:t>
      </w:r>
    </w:p>
    <w:p w14:paraId="6C00E308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</w:p>
    <w:p w14:paraId="79128C22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# navegar al directorio 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archivosEntrada</w:t>
      </w:r>
      <w:proofErr w:type="spellEnd"/>
    </w:p>
    <w:p w14:paraId="5796F9A6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s-MX" w:eastAsia="en-US"/>
        </w:rPr>
        <w:t>cd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archivosEntrada</w:t>
      </w:r>
      <w:proofErr w:type="spellEnd"/>
    </w:p>
    <w:p w14:paraId="55F4348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149066CE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# comando para compilar 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el</w:t>
      </w:r>
      <w:proofErr w:type="spellEnd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 .java</w:t>
      </w:r>
    </w:p>
    <w:p w14:paraId="02C4AA0E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javac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-</w:t>
      </w:r>
      <w:proofErr w:type="gram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d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.</w:t>
      </w:r>
      <w:proofErr w:type="gram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WordCount.java</w:t>
      </w:r>
    </w:p>
    <w:p w14:paraId="4DBC9DEC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58034179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# comando para crear el 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manifest</w:t>
      </w:r>
      <w:proofErr w:type="spellEnd"/>
    </w:p>
    <w:p w14:paraId="0FF3AE87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cat &gt;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Manifest.txt</w:t>
      </w:r>
    </w:p>
    <w:p w14:paraId="127B3648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Main-class: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WordCount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(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oprimir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ctrl+d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para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 w:eastAsia="en-US"/>
        </w:rPr>
        <w:t>guardar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)</w:t>
      </w:r>
    </w:p>
    <w:p w14:paraId="1BDE1557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cat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Manifest.txt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(comando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para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ver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el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contenido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del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archivo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)</w:t>
      </w:r>
    </w:p>
    <w:p w14:paraId="31E57263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4A621A4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comando para crear el .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jar</w:t>
      </w:r>
      <w:proofErr w:type="spellEnd"/>
    </w:p>
    <w:p w14:paraId="309604BC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jar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cfm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WordCount.jar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Manifest.txt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s-MX" w:eastAsia="en-US"/>
        </w:rPr>
        <w:t>*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.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class</w:t>
      </w:r>
      <w:proofErr w:type="spellEnd"/>
    </w:p>
    <w:p w14:paraId="064060F7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6ED48DD6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comandos para crear los directorios input y output</w:t>
      </w:r>
    </w:p>
    <w:p w14:paraId="6B524E17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mkdir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~/input</w:t>
      </w:r>
    </w:p>
    <w:p w14:paraId="4F8AB23B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mkdir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~/output</w:t>
      </w:r>
    </w:p>
    <w:p w14:paraId="16E44E3D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4F9A349B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 ARCHVIVO 2</w:t>
      </w:r>
    </w:p>
    <w:p w14:paraId="69E0EBDB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copiar el archivo correos.txt o puntuación.txt al directorio input</w:t>
      </w:r>
    </w:p>
    <w:p w14:paraId="74C530AF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cp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Puntuacion.txt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~/input</w:t>
      </w:r>
    </w:p>
    <w:p w14:paraId="4BE99AA4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5BDE632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ls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~/input</w:t>
      </w:r>
    </w:p>
    <w:p w14:paraId="7D8F1713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7575256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# comando apara copiar el archivo de entrada en el sistema de archivos de 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hadoop</w:t>
      </w:r>
      <w:proofErr w:type="spellEnd"/>
    </w:p>
    <w:p w14:paraId="2A295AE8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s-MX" w:eastAsia="en-US"/>
        </w:rPr>
        <w:t>HADOOP_</w:t>
      </w:r>
      <w:proofErr w:type="gramStart"/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s-MX" w:eastAsia="en-US"/>
        </w:rPr>
        <w:t>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}/</w:t>
      </w:r>
      <w:proofErr w:type="spellStart"/>
      <w:proofErr w:type="gram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bin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/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hdfs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-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copyFromLocal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~/input /</w:t>
      </w:r>
    </w:p>
    <w:p w14:paraId="0F913274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n-US"/>
        </w:rPr>
        <w:t># *****</w:t>
      </w:r>
    </w:p>
    <w:p w14:paraId="50493A25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</w:p>
    <w:p w14:paraId="24488B83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HADOOP_HOME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}/bin/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hdfs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-ls /input</w:t>
      </w:r>
    </w:p>
    <w:p w14:paraId="0E1CF3E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</w:p>
    <w:p w14:paraId="07C60AE3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comando para realizar conteo de palabras</w:t>
      </w:r>
    </w:p>
    <w:p w14:paraId="539C66C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HADOOP_HOME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}/bin/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hadoop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jar WordCount.jar 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WordCount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/input /output</w:t>
      </w:r>
    </w:p>
    <w:p w14:paraId="321ECE1C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</w:p>
    <w:p w14:paraId="62D5D366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HADOOP_HOME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}/bin/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hdfs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-ls /output</w:t>
      </w:r>
    </w:p>
    <w:p w14:paraId="401BD7FB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</w:p>
    <w:p w14:paraId="07398F8E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HADOOP_HOME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}/bin/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hdfs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-cat /output/part-r-00000</w:t>
      </w:r>
    </w:p>
    <w:p w14:paraId="4644E61F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</w:p>
    <w:p w14:paraId="5C3CFB3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 ARCHVIVO 2</w:t>
      </w:r>
    </w:p>
    <w:p w14:paraId="2A7D6F07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comando para cambiar el nombre de archivo de conteo a Resultado_Correos.txt o Resultado_Puntuacion.txt</w:t>
      </w:r>
    </w:p>
    <w:p w14:paraId="29192C6C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HADOOP_HOME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}/bin/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hdfs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-mv /output/part-r-00000 /output/Resultado_Puntuacion.txt</w:t>
      </w:r>
    </w:p>
    <w:p w14:paraId="45C9ECA6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n-US"/>
        </w:rPr>
        <w:t># *****</w:t>
      </w:r>
    </w:p>
    <w:p w14:paraId="6E8865BB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</w:p>
    <w:p w14:paraId="01B3B77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 w:eastAsia="en-US"/>
        </w:rPr>
        <w:t>HADOOP_HOME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}/bin/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hdfs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>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  <w:t xml:space="preserve"> -ls /output</w:t>
      </w:r>
    </w:p>
    <w:p w14:paraId="66910AF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</w:p>
    <w:p w14:paraId="655DB5C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 ARCHVIVO 2</w:t>
      </w:r>
    </w:p>
    <w:p w14:paraId="5713E8FD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# Comando para copiar el archivo de salida a carpeta de salida del home del usuario 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root</w:t>
      </w:r>
      <w:proofErr w:type="spellEnd"/>
    </w:p>
    <w:p w14:paraId="31DE0D40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${</w:t>
      </w:r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s-MX" w:eastAsia="en-US"/>
        </w:rPr>
        <w:t>HADOOP_</w:t>
      </w:r>
      <w:proofErr w:type="gramStart"/>
      <w:r w:rsidRPr="00B63636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s-MX" w:eastAsia="en-US"/>
        </w:rPr>
        <w:t>HOME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}/</w:t>
      </w:r>
      <w:proofErr w:type="spellStart"/>
      <w:proofErr w:type="gram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bin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/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hdfs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dfs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-</w:t>
      </w: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copyToLocal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/output/Resultado_Puntuacion.txt ~/output</w:t>
      </w:r>
    </w:p>
    <w:p w14:paraId="2EAF13D6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</w:t>
      </w:r>
    </w:p>
    <w:p w14:paraId="0D98CC7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39E7BA68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comando para regresar al directorio padre</w:t>
      </w:r>
    </w:p>
    <w:p w14:paraId="09E6F9D5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s-MX" w:eastAsia="en-US"/>
        </w:rPr>
        <w:t>cd</w:t>
      </w:r>
      <w:proofErr w:type="gram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..</w:t>
      </w:r>
      <w:proofErr w:type="gramEnd"/>
    </w:p>
    <w:p w14:paraId="7D0B0FE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ls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</w:p>
    <w:p w14:paraId="2C6D3116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7400E6B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 ARCHVIVO 2</w:t>
      </w:r>
    </w:p>
    <w:p w14:paraId="619EFC00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# Comando para mover el archivo de salida a la carpeta </w:t>
      </w:r>
      <w:proofErr w:type="spellStart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archivosEntrada</w:t>
      </w:r>
      <w:proofErr w:type="spellEnd"/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 xml:space="preserve"> del contenedor</w:t>
      </w:r>
    </w:p>
    <w:p w14:paraId="2B3674D4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cp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~/output/Resultado_Puntuacion.txt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archivosEntrada</w:t>
      </w:r>
      <w:proofErr w:type="spellEnd"/>
    </w:p>
    <w:p w14:paraId="632CA0E9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s-MX" w:eastAsia="en-US"/>
        </w:rPr>
        <w:t>cd</w:t>
      </w:r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archivosEntrada</w:t>
      </w:r>
      <w:proofErr w:type="spellEnd"/>
    </w:p>
    <w:p w14:paraId="4225F7D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ls</w:t>
      </w:r>
      <w:proofErr w:type="spellEnd"/>
    </w:p>
    <w:p w14:paraId="45A0D95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</w:t>
      </w:r>
    </w:p>
    <w:p w14:paraId="46BF3606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</w:p>
    <w:p w14:paraId="30886656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****** comandos en DOCKER</w:t>
      </w:r>
    </w:p>
    <w:p w14:paraId="7BCAC921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s-MX" w:eastAsia="en-US"/>
        </w:rPr>
        <w:t># Comando para copiar el archivo de salida del contenedor a la PC</w:t>
      </w:r>
    </w:p>
    <w:p w14:paraId="2D92F9AA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</w:pPr>
      <w:proofErr w:type="spellStart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>docker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cp</w:t>
      </w:r>
      <w:proofErr w:type="spell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crazy_</w:t>
      </w:r>
      <w:proofErr w:type="gram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allen:archivosEntrada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/Resultado_Puntuacion.txt</w:t>
      </w:r>
      <w:proofErr w:type="gramEnd"/>
      <w:r w:rsidRPr="00B63636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s-MX" w:eastAsia="en-US"/>
        </w:rPr>
        <w:t xml:space="preserve"> </w:t>
      </w:r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"/home/</w:t>
      </w:r>
      <w:proofErr w:type="spellStart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vboxuser</w:t>
      </w:r>
      <w:proofErr w:type="spellEnd"/>
      <w:r w:rsidRPr="00B63636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s-MX" w:eastAsia="en-US"/>
        </w:rPr>
        <w:t>/Desktop/semi2/resultados/"</w:t>
      </w:r>
    </w:p>
    <w:p w14:paraId="7A80C034" w14:textId="77777777" w:rsidR="00B63636" w:rsidRPr="00B63636" w:rsidRDefault="00B63636" w:rsidP="00B63636">
      <w:pPr>
        <w:shd w:val="clear" w:color="auto" w:fill="1E1E1E"/>
        <w:spacing w:before="0" w:after="0" w:line="285" w:lineRule="atLeast"/>
        <w:ind w:left="0" w:right="0"/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 w:eastAsia="en-US"/>
        </w:rPr>
      </w:pPr>
      <w:r w:rsidRPr="00B63636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en-US" w:eastAsia="en-US"/>
        </w:rPr>
        <w:t xml:space="preserve"># ****** </w:t>
      </w:r>
    </w:p>
    <w:p w14:paraId="16A6DC2C" w14:textId="77777777" w:rsidR="00B824F4" w:rsidRPr="005304FE" w:rsidRDefault="00B824F4" w:rsidP="00B824F4">
      <w:pPr>
        <w:pStyle w:val="Sinespaciado"/>
        <w:ind w:left="0"/>
      </w:pPr>
    </w:p>
    <w:p w14:paraId="71BDA6F1" w14:textId="73EE8FAE" w:rsidR="00AC42D0" w:rsidRPr="00523607" w:rsidRDefault="00AC42D0" w:rsidP="00E6748E">
      <w:pPr>
        <w:pStyle w:val="Ttulo1"/>
        <w:ind w:left="0"/>
        <w:jc w:val="both"/>
        <w:rPr>
          <w:sz w:val="28"/>
          <w:szCs w:val="28"/>
        </w:rPr>
      </w:pPr>
      <w:r w:rsidRPr="00523607">
        <w:rPr>
          <w:sz w:val="28"/>
          <w:szCs w:val="28"/>
        </w:rPr>
        <w:t>Resultados obtenidos</w:t>
      </w:r>
    </w:p>
    <w:p w14:paraId="220AEB97" w14:textId="35FC23AB" w:rsidR="00AC42D0" w:rsidRPr="00523607" w:rsidRDefault="00AC42D0" w:rsidP="00E6748E">
      <w:pPr>
        <w:pStyle w:val="Ttulo2"/>
        <w:ind w:left="0"/>
        <w:jc w:val="both"/>
        <w:rPr>
          <w:color w:val="0075A2" w:themeColor="accent2" w:themeShade="BF"/>
        </w:rPr>
      </w:pPr>
      <w:r w:rsidRPr="00523607">
        <w:rPr>
          <w:color w:val="0075A2" w:themeColor="accent2" w:themeShade="BF"/>
        </w:rPr>
        <w:t>Correos.txt</w:t>
      </w:r>
    </w:p>
    <w:p w14:paraId="3222BEAC" w14:textId="77777777" w:rsidR="00AC42D0" w:rsidRDefault="00AC42D0" w:rsidP="00E6748E">
      <w:pPr>
        <w:pStyle w:val="Sinespaciado"/>
        <w:ind w:left="0"/>
        <w:jc w:val="both"/>
      </w:pPr>
      <w:r>
        <w:t>Este archivo contiene correos sobre la opinión de personas sobre un hotel.</w:t>
      </w:r>
    </w:p>
    <w:p w14:paraId="032C4F55" w14:textId="219CAEB5" w:rsidR="00AC42D0" w:rsidRDefault="00AC42D0" w:rsidP="00E6748E">
      <w:pPr>
        <w:pStyle w:val="Sinespaciado"/>
        <w:ind w:left="0"/>
        <w:jc w:val="both"/>
      </w:pPr>
      <w:r>
        <w:t xml:space="preserve">Luego de realizado el conteo de palabras se importaron los datos del archivo </w:t>
      </w:r>
      <w:r w:rsidRPr="00AC42D0">
        <w:rPr>
          <w:b/>
          <w:bCs/>
        </w:rPr>
        <w:t>“Resultado_Correos.txt”</w:t>
      </w:r>
      <w:r>
        <w:t xml:space="preserve"> a un archivo Excel en el cual se realiza el análisis de los datos.</w:t>
      </w:r>
    </w:p>
    <w:p w14:paraId="24F11577" w14:textId="248D8443" w:rsidR="00AC42D0" w:rsidRDefault="00AC42D0" w:rsidP="00E6748E">
      <w:pPr>
        <w:pStyle w:val="Sinespaciado"/>
        <w:ind w:left="0"/>
        <w:jc w:val="both"/>
      </w:pPr>
      <w:r>
        <w:t>En este documento se colocarán únicamente las 10 palabras más repetidas, se adjunta el documento Excel para observar todos los datos obtenidos.</w:t>
      </w:r>
    </w:p>
    <w:tbl>
      <w:tblPr>
        <w:tblW w:w="3120" w:type="dxa"/>
        <w:jc w:val="center"/>
        <w:tblLook w:val="04A0" w:firstRow="1" w:lastRow="0" w:firstColumn="1" w:lastColumn="0" w:noHBand="0" w:noVBand="1"/>
      </w:tblPr>
      <w:tblGrid>
        <w:gridCol w:w="1960"/>
        <w:gridCol w:w="1160"/>
      </w:tblGrid>
      <w:tr w:rsidR="00AC42D0" w:rsidRPr="00AC42D0" w14:paraId="1FFCBCB3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4E9FA5CC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  <w:t>Column1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70AD47" w:fill="70AD47"/>
            <w:noWrap/>
            <w:vAlign w:val="bottom"/>
            <w:hideMark/>
          </w:tcPr>
          <w:p w14:paraId="5DA86377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  <w:t>Column2</w:t>
            </w:r>
          </w:p>
        </w:tc>
      </w:tr>
      <w:tr w:rsidR="00AC42D0" w:rsidRPr="00AC42D0" w14:paraId="74B7272F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DDFEB28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hotel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24D25FC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114</w:t>
            </w:r>
          </w:p>
        </w:tc>
      </w:tr>
      <w:tr w:rsidR="00AC42D0" w:rsidRPr="00AC42D0" w14:paraId="64456E85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16732D5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room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F15D97D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77</w:t>
            </w:r>
          </w:p>
        </w:tc>
      </w:tr>
      <w:tr w:rsidR="00AC42D0" w:rsidRPr="00AC42D0" w14:paraId="55482A68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6ADC38D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not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6333CCE4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52</w:t>
            </w:r>
          </w:p>
        </w:tc>
      </w:tr>
      <w:tr w:rsidR="00AC42D0" w:rsidRPr="00AC42D0" w14:paraId="77CD314C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4C8FC0FB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great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1EB37EC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46</w:t>
            </w:r>
          </w:p>
        </w:tc>
      </w:tr>
      <w:tr w:rsidR="00AC42D0" w:rsidRPr="00AC42D0" w14:paraId="57CC9CE5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5E92547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staff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C47C13A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41</w:t>
            </w:r>
          </w:p>
        </w:tc>
      </w:tr>
      <w:tr w:rsidR="00AC42D0" w:rsidRPr="00AC42D0" w14:paraId="5C937D58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FABDA53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n't</w:t>
            </w:r>
            <w:proofErr w:type="spellEnd"/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EE399E3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38</w:t>
            </w:r>
          </w:p>
        </w:tc>
      </w:tr>
      <w:tr w:rsidR="00AC42D0" w:rsidRPr="00AC42D0" w14:paraId="425F674B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13C77AE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nice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7C81877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37</w:t>
            </w:r>
          </w:p>
        </w:tc>
      </w:tr>
      <w:tr w:rsidR="00AC42D0" w:rsidRPr="00AC42D0" w14:paraId="004B3F90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10A8ED2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did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D1601AD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35</w:t>
            </w:r>
          </w:p>
        </w:tc>
      </w:tr>
      <w:tr w:rsidR="00AC42D0" w:rsidRPr="00AC42D0" w14:paraId="6EC171BE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1D23893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good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58D14142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32</w:t>
            </w:r>
          </w:p>
        </w:tc>
      </w:tr>
      <w:tr w:rsidR="00AC42D0" w:rsidRPr="00AC42D0" w14:paraId="266227BB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E356E07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lastRenderedPageBreak/>
              <w:t>stay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2CABA84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32</w:t>
            </w:r>
          </w:p>
        </w:tc>
      </w:tr>
      <w:tr w:rsidR="00AC42D0" w:rsidRPr="00AC42D0" w14:paraId="6FE165EB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E9AF93E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seattle</w:t>
            </w:r>
            <w:proofErr w:type="spellEnd"/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A587DDD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31</w:t>
            </w:r>
          </w:p>
        </w:tc>
      </w:tr>
      <w:tr w:rsidR="00AC42D0" w:rsidRPr="00AC42D0" w14:paraId="79EEEDF1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50FD205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location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AF8E827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30</w:t>
            </w:r>
          </w:p>
        </w:tc>
      </w:tr>
      <w:tr w:rsidR="00AC42D0" w:rsidRPr="00AC42D0" w14:paraId="7FD41CDC" w14:textId="77777777" w:rsidTr="00523607">
        <w:trPr>
          <w:trHeight w:val="288"/>
          <w:jc w:val="center"/>
        </w:trPr>
        <w:tc>
          <w:tcPr>
            <w:tcW w:w="19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E2B2538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desk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83FBA20" w14:textId="77777777" w:rsidR="00AC42D0" w:rsidRPr="00AC42D0" w:rsidRDefault="00AC42D0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AC42D0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29</w:t>
            </w:r>
          </w:p>
        </w:tc>
      </w:tr>
    </w:tbl>
    <w:p w14:paraId="6417B33D" w14:textId="0C02AFD4" w:rsidR="00AC42D0" w:rsidRDefault="00AC42D0" w:rsidP="00E6748E">
      <w:pPr>
        <w:pStyle w:val="Sinespaciado"/>
        <w:jc w:val="both"/>
      </w:pPr>
      <w:r>
        <w:t xml:space="preserve">Se hizo uso de una tabla dinámica para poder agrupar los datos </w:t>
      </w:r>
      <w:r w:rsidR="00523607">
        <w:t>por número de repeticiones.</w:t>
      </w:r>
    </w:p>
    <w:tbl>
      <w:tblPr>
        <w:tblW w:w="2380" w:type="dxa"/>
        <w:jc w:val="center"/>
        <w:tblLook w:val="04A0" w:firstRow="1" w:lastRow="0" w:firstColumn="1" w:lastColumn="0" w:noHBand="0" w:noVBand="1"/>
      </w:tblPr>
      <w:tblGrid>
        <w:gridCol w:w="2380"/>
      </w:tblGrid>
      <w:tr w:rsidR="00523607" w:rsidRPr="00523607" w14:paraId="65F471F7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8C76EDB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Valores</w:t>
            </w:r>
            <w:proofErr w:type="spellEnd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Originales</w:t>
            </w:r>
            <w:proofErr w:type="spellEnd"/>
          </w:p>
        </w:tc>
      </w:tr>
      <w:tr w:rsidR="00523607" w:rsidRPr="00523607" w14:paraId="3B0DBF2C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DC50996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(</w:t>
            </w:r>
            <w:proofErr w:type="spellStart"/>
            <w:proofErr w:type="gramStart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en</w:t>
            </w:r>
            <w:proofErr w:type="spellEnd"/>
            <w:proofErr w:type="gramEnd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blanco</w:t>
            </w:r>
            <w:proofErr w:type="spellEnd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)</w:t>
            </w:r>
          </w:p>
        </w:tc>
      </w:tr>
      <w:tr w:rsidR="00523607" w:rsidRPr="00523607" w14:paraId="56079465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96BC23E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114</w:t>
            </w:r>
          </w:p>
        </w:tc>
      </w:tr>
      <w:tr w:rsidR="00523607" w:rsidRPr="00523607" w14:paraId="2F888970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4D8A7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hotel</w:t>
            </w:r>
          </w:p>
        </w:tc>
      </w:tr>
      <w:tr w:rsidR="00523607" w:rsidRPr="00523607" w14:paraId="2DD41F8C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40D5073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77</w:t>
            </w:r>
          </w:p>
        </w:tc>
      </w:tr>
      <w:tr w:rsidR="00523607" w:rsidRPr="00523607" w14:paraId="33C63AC9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B1A8C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room</w:t>
            </w:r>
          </w:p>
        </w:tc>
      </w:tr>
      <w:tr w:rsidR="00523607" w:rsidRPr="00523607" w14:paraId="1F8571CE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6CA0743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52</w:t>
            </w:r>
          </w:p>
        </w:tc>
      </w:tr>
      <w:tr w:rsidR="00523607" w:rsidRPr="00523607" w14:paraId="05A0482B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6BA4DB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not</w:t>
            </w:r>
          </w:p>
        </w:tc>
      </w:tr>
      <w:tr w:rsidR="00523607" w:rsidRPr="00523607" w14:paraId="40BD072B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0FD4E98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46</w:t>
            </w:r>
          </w:p>
        </w:tc>
      </w:tr>
      <w:tr w:rsidR="00523607" w:rsidRPr="00523607" w14:paraId="68F248E2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8D078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great</w:t>
            </w:r>
          </w:p>
        </w:tc>
      </w:tr>
      <w:tr w:rsidR="00523607" w:rsidRPr="00523607" w14:paraId="6B0E8BAE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1E2F645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41</w:t>
            </w:r>
          </w:p>
        </w:tc>
      </w:tr>
      <w:tr w:rsidR="00523607" w:rsidRPr="00523607" w14:paraId="45083FCE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19184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staff</w:t>
            </w:r>
          </w:p>
        </w:tc>
      </w:tr>
      <w:tr w:rsidR="00523607" w:rsidRPr="00523607" w14:paraId="44F88F21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884AD48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38</w:t>
            </w:r>
          </w:p>
        </w:tc>
      </w:tr>
      <w:tr w:rsidR="00523607" w:rsidRPr="00523607" w14:paraId="6D080DA0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7B504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n't</w:t>
            </w:r>
            <w:proofErr w:type="spellEnd"/>
          </w:p>
        </w:tc>
      </w:tr>
      <w:tr w:rsidR="00523607" w:rsidRPr="00523607" w14:paraId="34E88B54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8FFB5A6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37</w:t>
            </w:r>
          </w:p>
        </w:tc>
      </w:tr>
      <w:tr w:rsidR="00523607" w:rsidRPr="00523607" w14:paraId="284BE64F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5F02D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nice</w:t>
            </w:r>
          </w:p>
        </w:tc>
      </w:tr>
      <w:tr w:rsidR="00523607" w:rsidRPr="00523607" w14:paraId="6282729B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2CF3720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35</w:t>
            </w:r>
          </w:p>
        </w:tc>
      </w:tr>
      <w:tr w:rsidR="00523607" w:rsidRPr="00523607" w14:paraId="0A50573A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3960D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did</w:t>
            </w:r>
          </w:p>
        </w:tc>
      </w:tr>
      <w:tr w:rsidR="00523607" w:rsidRPr="00523607" w14:paraId="73D74F75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72F1221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32</w:t>
            </w:r>
          </w:p>
        </w:tc>
      </w:tr>
      <w:tr w:rsidR="00523607" w:rsidRPr="00523607" w14:paraId="540F4BB2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022AF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good</w:t>
            </w:r>
          </w:p>
        </w:tc>
      </w:tr>
      <w:tr w:rsidR="00523607" w:rsidRPr="00523607" w14:paraId="1608944E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7C760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stay</w:t>
            </w:r>
          </w:p>
        </w:tc>
      </w:tr>
      <w:tr w:rsidR="00523607" w:rsidRPr="00523607" w14:paraId="2177B431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22E336C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31</w:t>
            </w:r>
          </w:p>
        </w:tc>
      </w:tr>
      <w:tr w:rsidR="00523607" w:rsidRPr="00523607" w14:paraId="5FD31217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87C3E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seattle</w:t>
            </w:r>
            <w:proofErr w:type="spellEnd"/>
          </w:p>
        </w:tc>
      </w:tr>
      <w:tr w:rsidR="00523607" w:rsidRPr="00523607" w14:paraId="5C9E1310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F69E5B4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30</w:t>
            </w:r>
          </w:p>
        </w:tc>
      </w:tr>
      <w:tr w:rsidR="00523607" w:rsidRPr="00523607" w14:paraId="5080548C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E4380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location</w:t>
            </w:r>
          </w:p>
        </w:tc>
      </w:tr>
    </w:tbl>
    <w:p w14:paraId="6682C756" w14:textId="63783EDB" w:rsidR="00523607" w:rsidRDefault="00523607" w:rsidP="00E6748E">
      <w:pPr>
        <w:pStyle w:val="Sinespaciado"/>
        <w:ind w:left="0"/>
        <w:jc w:val="both"/>
      </w:pPr>
      <w:r>
        <w:t>Luego de realizar el agrupamiento se observaron valores repetidos por lo cual se omitieron y continuaron con los valores no repetidos</w:t>
      </w:r>
    </w:p>
    <w:tbl>
      <w:tblPr>
        <w:tblW w:w="2840" w:type="dxa"/>
        <w:jc w:val="center"/>
        <w:tblLook w:val="04A0" w:firstRow="1" w:lastRow="0" w:firstColumn="1" w:lastColumn="0" w:noHBand="0" w:noVBand="1"/>
      </w:tblPr>
      <w:tblGrid>
        <w:gridCol w:w="2380"/>
        <w:gridCol w:w="514"/>
      </w:tblGrid>
      <w:tr w:rsidR="00523607" w:rsidRPr="00523607" w14:paraId="60509A73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4E85D6C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Valores</w:t>
            </w:r>
            <w:proofErr w:type="spellEnd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 xml:space="preserve"> </w:t>
            </w:r>
            <w:proofErr w:type="spellStart"/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Importantes</w:t>
            </w:r>
            <w:proofErr w:type="spell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4E135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15E365C0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F4212B6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114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476ED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0FDE2253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32FC5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hotel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E0C7B2D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1°</w:t>
            </w:r>
          </w:p>
        </w:tc>
      </w:tr>
      <w:tr w:rsidR="00523607" w:rsidRPr="00523607" w14:paraId="6307FBC6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7D78DBD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77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55F5C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026DAFF2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2D357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room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8828679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2°</w:t>
            </w:r>
          </w:p>
        </w:tc>
      </w:tr>
      <w:tr w:rsidR="00523607" w:rsidRPr="00523607" w14:paraId="208EB437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5037E2D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52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C6515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2AA41815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1DA476CD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not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96E61A0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3°</w:t>
            </w:r>
          </w:p>
        </w:tc>
      </w:tr>
      <w:tr w:rsidR="00523607" w:rsidRPr="00523607" w14:paraId="21894BB0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43CB91D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46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96856B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74A7AF0A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97568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great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089E1C8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4°</w:t>
            </w:r>
          </w:p>
        </w:tc>
      </w:tr>
      <w:tr w:rsidR="00523607" w:rsidRPr="00523607" w14:paraId="2BBE0651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FF2F65C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41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21EA3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6583140B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5269F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staff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4A76965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5°</w:t>
            </w:r>
          </w:p>
        </w:tc>
      </w:tr>
      <w:tr w:rsidR="00523607" w:rsidRPr="00523607" w14:paraId="755EBED5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0A4C75B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38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0D455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53864CB0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ECBD841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n't</w:t>
            </w:r>
            <w:proofErr w:type="spell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341E96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0D7688F1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238E0DD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37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1771D3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3858B064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03E80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nice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81A69C6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6°</w:t>
            </w:r>
          </w:p>
        </w:tc>
      </w:tr>
      <w:tr w:rsidR="00523607" w:rsidRPr="00523607" w14:paraId="290CF8A8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D73AF8A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35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22185A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7AA91124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1AC1534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did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6535D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1100307E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30383BF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32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1FEFD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6529652E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0F98F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good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082CE18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7°</w:t>
            </w:r>
          </w:p>
        </w:tc>
      </w:tr>
      <w:tr w:rsidR="00523607" w:rsidRPr="00523607" w14:paraId="6CAE75BD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B764C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lastRenderedPageBreak/>
              <w:t>stay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895FA42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8°</w:t>
            </w:r>
          </w:p>
        </w:tc>
      </w:tr>
      <w:tr w:rsidR="00523607" w:rsidRPr="00523607" w14:paraId="644C76F1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BE7D1FC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31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6FBA58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6E58DAE1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BE57F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seattle</w:t>
            </w:r>
            <w:proofErr w:type="spell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0203333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9°</w:t>
            </w:r>
          </w:p>
        </w:tc>
      </w:tr>
      <w:tr w:rsidR="00523607" w:rsidRPr="00523607" w14:paraId="12BAEA83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1D1E226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  <w:t>30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DB022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:lang w:val="en-US" w:eastAsia="en-US"/>
              </w:rPr>
            </w:pPr>
          </w:p>
        </w:tc>
      </w:tr>
      <w:tr w:rsidR="00523607" w:rsidRPr="00523607" w14:paraId="5D03B510" w14:textId="77777777" w:rsidTr="00523607">
        <w:trPr>
          <w:trHeight w:val="288"/>
          <w:jc w:val="center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3551F" w14:textId="77777777" w:rsidR="00523607" w:rsidRPr="00523607" w:rsidRDefault="00523607" w:rsidP="00E6748E">
            <w:pPr>
              <w:spacing w:before="0" w:after="0"/>
              <w:ind w:left="0" w:right="0" w:firstLineChars="100" w:firstLine="22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location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BA53C37" w14:textId="77777777" w:rsidR="00523607" w:rsidRPr="00523607" w:rsidRDefault="00523607" w:rsidP="00E6748E">
            <w:pPr>
              <w:spacing w:before="0" w:after="0"/>
              <w:ind w:left="0" w:right="0"/>
              <w:jc w:val="both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523607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10°</w:t>
            </w:r>
          </w:p>
        </w:tc>
      </w:tr>
    </w:tbl>
    <w:p w14:paraId="171048B4" w14:textId="77777777" w:rsidR="00523607" w:rsidRDefault="00523607" w:rsidP="00E6748E">
      <w:pPr>
        <w:pStyle w:val="Sinespaciado"/>
        <w:ind w:left="0"/>
        <w:jc w:val="both"/>
      </w:pPr>
    </w:p>
    <w:p w14:paraId="5F4E540B" w14:textId="36E36FC4" w:rsidR="00AC42D0" w:rsidRDefault="00523607" w:rsidP="00E6748E">
      <w:pPr>
        <w:pStyle w:val="Sinespaciado"/>
        <w:ind w:left="0"/>
        <w:jc w:val="both"/>
      </w:pPr>
      <w:r w:rsidRPr="00523607">
        <w:rPr>
          <w:b/>
          <w:bCs/>
        </w:rPr>
        <w:t>“hotel”:</w:t>
      </w:r>
      <w:r>
        <w:t xml:space="preserve"> La razón por la cual esta palabra es la más repetida es debido a que en los correos siempre se hace referencia al mismo hotel o características del mismo.</w:t>
      </w:r>
    </w:p>
    <w:p w14:paraId="4E438E11" w14:textId="3381ED59" w:rsidR="00523607" w:rsidRDefault="00523607" w:rsidP="00E6748E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1A7B395D" wp14:editId="3773307B">
            <wp:extent cx="6645910" cy="3738245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91F7" w14:textId="7DF14AD3" w:rsidR="00523607" w:rsidRDefault="00523607" w:rsidP="00E6748E">
      <w:pPr>
        <w:pStyle w:val="Sinespaciado"/>
        <w:ind w:left="0"/>
        <w:jc w:val="both"/>
      </w:pPr>
      <w:r w:rsidRPr="00E6748E">
        <w:rPr>
          <w:b/>
          <w:bCs/>
        </w:rPr>
        <w:t>“</w:t>
      </w:r>
      <w:proofErr w:type="spellStart"/>
      <w:r w:rsidRPr="00E6748E">
        <w:rPr>
          <w:b/>
          <w:bCs/>
        </w:rPr>
        <w:t>room</w:t>
      </w:r>
      <w:proofErr w:type="spellEnd"/>
      <w:r w:rsidRPr="00E6748E">
        <w:rPr>
          <w:b/>
          <w:bCs/>
        </w:rPr>
        <w:t>”:</w:t>
      </w:r>
      <w:r>
        <w:t xml:space="preserve"> </w:t>
      </w:r>
      <w:r w:rsidR="00E6748E">
        <w:t>la razón por la cual esta palabra es de las más repetidas es debido a que en los correos las personas hacen referencia a la estancia en su hotel como lo es el cuarto en el que se hospedaron o características que tenía el cuarto.</w:t>
      </w:r>
    </w:p>
    <w:p w14:paraId="2CD085BA" w14:textId="67E73282" w:rsidR="00E6748E" w:rsidRDefault="00E6748E" w:rsidP="00E6748E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2B899F10" wp14:editId="7EEFC2DB">
            <wp:extent cx="6645910" cy="3738245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37A9" w14:textId="400D4E82" w:rsidR="00AC42D0" w:rsidRDefault="00E6748E" w:rsidP="00E6748E">
      <w:pPr>
        <w:pStyle w:val="Sinespaciado"/>
        <w:ind w:left="0"/>
        <w:jc w:val="both"/>
      </w:pPr>
      <w:r w:rsidRPr="00E6748E">
        <w:rPr>
          <w:b/>
          <w:bCs/>
        </w:rPr>
        <w:lastRenderedPageBreak/>
        <w:t>“</w:t>
      </w:r>
      <w:proofErr w:type="spellStart"/>
      <w:r w:rsidRPr="00E6748E">
        <w:rPr>
          <w:b/>
          <w:bCs/>
        </w:rPr>
        <w:t>not</w:t>
      </w:r>
      <w:proofErr w:type="spellEnd"/>
      <w:r w:rsidRPr="00E6748E">
        <w:rPr>
          <w:b/>
          <w:bCs/>
        </w:rPr>
        <w:t>”:</w:t>
      </w:r>
      <w:r>
        <w:t xml:space="preserve"> esta palabra es utilizada por las personas para expresar alguna inconformidad o cualidad faltante en el hotel.</w:t>
      </w:r>
    </w:p>
    <w:p w14:paraId="59899C4E" w14:textId="7B427A30" w:rsidR="00E6748E" w:rsidRDefault="00E6748E" w:rsidP="00E6748E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4056837E" wp14:editId="25ABE5DC">
            <wp:extent cx="6645910" cy="373824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51DD" w14:textId="73FCA02B" w:rsidR="00E6748E" w:rsidRDefault="00E6748E" w:rsidP="00E6748E">
      <w:pPr>
        <w:pStyle w:val="Sinespaciado"/>
        <w:ind w:left="0"/>
        <w:jc w:val="both"/>
      </w:pPr>
      <w:r w:rsidRPr="007A46C4">
        <w:rPr>
          <w:b/>
          <w:bCs/>
        </w:rPr>
        <w:t>“</w:t>
      </w:r>
      <w:proofErr w:type="spellStart"/>
      <w:r w:rsidRPr="007A46C4">
        <w:rPr>
          <w:b/>
          <w:bCs/>
        </w:rPr>
        <w:t>great</w:t>
      </w:r>
      <w:proofErr w:type="spellEnd"/>
      <w:r w:rsidRPr="007A46C4">
        <w:rPr>
          <w:b/>
          <w:bCs/>
        </w:rPr>
        <w:t>”:</w:t>
      </w:r>
      <w:r>
        <w:t xml:space="preserve"> esta palabra es utilizada por las personas en los emails para expresar los aspectos buenos que pudieron encontrar en el hotel, sus características o el servicio recibido.</w:t>
      </w:r>
    </w:p>
    <w:p w14:paraId="0AFF0E09" w14:textId="5351141D" w:rsidR="00E6748E" w:rsidRDefault="00E6748E" w:rsidP="00E6748E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269642A5" wp14:editId="612B405D">
            <wp:extent cx="6645910" cy="373824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7EB0" w14:textId="61631BB7" w:rsidR="00E6748E" w:rsidRDefault="00E6748E" w:rsidP="00E6748E">
      <w:pPr>
        <w:pStyle w:val="Sinespaciado"/>
        <w:ind w:left="0"/>
        <w:jc w:val="both"/>
      </w:pPr>
      <w:r w:rsidRPr="000F5EC3">
        <w:rPr>
          <w:b/>
          <w:bCs/>
        </w:rPr>
        <w:t>“staff”:</w:t>
      </w:r>
      <w:r>
        <w:t xml:space="preserve"> esta palabra es </w:t>
      </w:r>
      <w:r w:rsidR="000F5EC3">
        <w:t>mencionada en los emails cuando mencionan el servicio recibido por el personal del hotel.</w:t>
      </w:r>
    </w:p>
    <w:p w14:paraId="322B1C84" w14:textId="7EF6A76B" w:rsidR="000F5EC3" w:rsidRDefault="000F5EC3" w:rsidP="00E6748E">
      <w:pPr>
        <w:pStyle w:val="Sinespaciado"/>
        <w:ind w:left="0"/>
        <w:jc w:val="both"/>
      </w:pPr>
      <w:r>
        <w:rPr>
          <w:noProof/>
        </w:rPr>
        <w:lastRenderedPageBreak/>
        <w:drawing>
          <wp:inline distT="0" distB="0" distL="0" distR="0" wp14:anchorId="4F7D400F" wp14:editId="7C69B94D">
            <wp:extent cx="6645910" cy="3731260"/>
            <wp:effectExtent l="0" t="0" r="254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BC2A" w14:textId="51DB6243" w:rsidR="000F5EC3" w:rsidRDefault="000F5EC3" w:rsidP="00E6748E">
      <w:pPr>
        <w:pStyle w:val="Sinespaciado"/>
        <w:ind w:left="0"/>
        <w:jc w:val="both"/>
      </w:pPr>
      <w:r w:rsidRPr="000F5EC3">
        <w:rPr>
          <w:b/>
          <w:bCs/>
        </w:rPr>
        <w:t>“</w:t>
      </w:r>
      <w:proofErr w:type="spellStart"/>
      <w:r w:rsidRPr="000F5EC3">
        <w:rPr>
          <w:b/>
          <w:bCs/>
        </w:rPr>
        <w:t>nice</w:t>
      </w:r>
      <w:proofErr w:type="spellEnd"/>
      <w:r w:rsidRPr="000F5EC3">
        <w:rPr>
          <w:b/>
          <w:bCs/>
        </w:rPr>
        <w:t>”:</w:t>
      </w:r>
      <w:r>
        <w:t xml:space="preserve"> esta palabra es utilizada cuando las personas quieren dar a conocer algo que les ha parecido agradable en el hotel.</w:t>
      </w:r>
    </w:p>
    <w:p w14:paraId="6855764F" w14:textId="39BE2D15" w:rsidR="000F5EC3" w:rsidRDefault="000F5EC3" w:rsidP="00E6748E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1F1F5A48" wp14:editId="18DEE32E">
            <wp:extent cx="6645910" cy="373824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6282" w14:textId="764F6B38" w:rsidR="000F5EC3" w:rsidRDefault="000F5EC3" w:rsidP="00E6748E">
      <w:pPr>
        <w:pStyle w:val="Sinespaciado"/>
        <w:ind w:left="0"/>
        <w:jc w:val="both"/>
      </w:pPr>
      <w:r w:rsidRPr="000F5EC3">
        <w:rPr>
          <w:b/>
          <w:bCs/>
        </w:rPr>
        <w:t>“</w:t>
      </w:r>
      <w:proofErr w:type="spellStart"/>
      <w:r w:rsidRPr="000F5EC3">
        <w:rPr>
          <w:b/>
          <w:bCs/>
        </w:rPr>
        <w:t>good</w:t>
      </w:r>
      <w:proofErr w:type="spellEnd"/>
      <w:r w:rsidRPr="000F5EC3">
        <w:rPr>
          <w:b/>
          <w:bCs/>
        </w:rPr>
        <w:t>”:</w:t>
      </w:r>
      <w:r>
        <w:t xml:space="preserve"> esta palabra es utilizada en los emails cuando las personas quieren dar a conocer algo que les ha parecido bueno del hotel, en sus características, servicio o estancia en el mismo.</w:t>
      </w:r>
    </w:p>
    <w:p w14:paraId="5FD1360F" w14:textId="6C512F2D" w:rsidR="000F5EC3" w:rsidRDefault="000F5EC3" w:rsidP="00E6748E">
      <w:pPr>
        <w:pStyle w:val="Sinespaciado"/>
        <w:ind w:left="0"/>
        <w:jc w:val="both"/>
      </w:pPr>
      <w:r>
        <w:rPr>
          <w:noProof/>
        </w:rPr>
        <w:lastRenderedPageBreak/>
        <w:drawing>
          <wp:inline distT="0" distB="0" distL="0" distR="0" wp14:anchorId="13DCDE85" wp14:editId="688C6024">
            <wp:extent cx="6645910" cy="3738245"/>
            <wp:effectExtent l="0" t="0" r="254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5A61" w14:textId="77777777" w:rsidR="000F5EC3" w:rsidRDefault="000F5EC3" w:rsidP="00E6748E">
      <w:pPr>
        <w:pStyle w:val="Sinespaciado"/>
        <w:ind w:left="0"/>
        <w:jc w:val="both"/>
      </w:pPr>
      <w:r w:rsidRPr="000F5EC3">
        <w:rPr>
          <w:b/>
          <w:bCs/>
        </w:rPr>
        <w:t>“</w:t>
      </w:r>
      <w:proofErr w:type="spellStart"/>
      <w:r w:rsidRPr="000F5EC3">
        <w:rPr>
          <w:b/>
          <w:bCs/>
        </w:rPr>
        <w:t>stay</w:t>
      </w:r>
      <w:proofErr w:type="spellEnd"/>
      <w:r w:rsidRPr="000F5EC3">
        <w:rPr>
          <w:b/>
          <w:bCs/>
        </w:rPr>
        <w:t>”:</w:t>
      </w:r>
      <w:r>
        <w:t xml:space="preserve"> esta palabra es utilizada en los emails cuando la persona quiere dar a conocer alguna característica o cualidad de su estancia en el hotel o en alguna área en la cual se ha quedado.</w:t>
      </w:r>
    </w:p>
    <w:p w14:paraId="7F4F1D60" w14:textId="77777777" w:rsidR="000F5EC3" w:rsidRDefault="000F5EC3" w:rsidP="00E6748E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37D88A0E" wp14:editId="67E9CCD3">
            <wp:extent cx="6645910" cy="3738245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B2FC" w14:textId="47E94D6C" w:rsidR="000F5EC3" w:rsidRDefault="000F5EC3" w:rsidP="00E6748E">
      <w:pPr>
        <w:pStyle w:val="Sinespaciado"/>
        <w:ind w:left="0"/>
        <w:jc w:val="both"/>
      </w:pPr>
      <w:r w:rsidRPr="00043BB6">
        <w:rPr>
          <w:b/>
          <w:bCs/>
        </w:rPr>
        <w:t>“</w:t>
      </w:r>
      <w:proofErr w:type="spellStart"/>
      <w:r w:rsidR="00043BB6" w:rsidRPr="00043BB6">
        <w:rPr>
          <w:b/>
          <w:bCs/>
        </w:rPr>
        <w:t>s</w:t>
      </w:r>
      <w:r w:rsidRPr="00043BB6">
        <w:rPr>
          <w:b/>
          <w:bCs/>
        </w:rPr>
        <w:t>eattle</w:t>
      </w:r>
      <w:proofErr w:type="spellEnd"/>
      <w:r w:rsidRPr="00043BB6">
        <w:rPr>
          <w:b/>
          <w:bCs/>
        </w:rPr>
        <w:t>”:</w:t>
      </w:r>
      <w:r>
        <w:t xml:space="preserve"> </w:t>
      </w:r>
      <w:r w:rsidR="00043BB6">
        <w:t>en los emails se menciona de forma frecuente la ciudad Seattle debido a que quieren dar a conocer características de la ciudad, mencionan su estancia en la ciudad o los hoteles que recomiendan de esta ciudad.</w:t>
      </w:r>
    </w:p>
    <w:p w14:paraId="25A96B53" w14:textId="159F0028" w:rsidR="00E6748E" w:rsidRDefault="00043BB6" w:rsidP="00E6748E">
      <w:pPr>
        <w:pStyle w:val="Sinespaciado"/>
        <w:ind w:left="0"/>
        <w:jc w:val="both"/>
      </w:pPr>
      <w:r>
        <w:rPr>
          <w:noProof/>
        </w:rPr>
        <w:lastRenderedPageBreak/>
        <w:drawing>
          <wp:inline distT="0" distB="0" distL="0" distR="0" wp14:anchorId="5DFF6508" wp14:editId="32B99BE9">
            <wp:extent cx="6645910" cy="3738245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AF17" w14:textId="5FBE0A73" w:rsidR="00043BB6" w:rsidRDefault="00043BB6" w:rsidP="00E6748E">
      <w:pPr>
        <w:pStyle w:val="Sinespaciado"/>
        <w:ind w:left="0"/>
        <w:jc w:val="both"/>
      </w:pPr>
      <w:r w:rsidRPr="00043BB6">
        <w:rPr>
          <w:b/>
          <w:bCs/>
        </w:rPr>
        <w:t>“</w:t>
      </w:r>
      <w:proofErr w:type="spellStart"/>
      <w:r w:rsidRPr="00043BB6">
        <w:rPr>
          <w:b/>
          <w:bCs/>
        </w:rPr>
        <w:t>location</w:t>
      </w:r>
      <w:proofErr w:type="spellEnd"/>
      <w:r w:rsidRPr="00043BB6">
        <w:rPr>
          <w:b/>
          <w:bCs/>
        </w:rPr>
        <w:t>”:</w:t>
      </w:r>
      <w:r>
        <w:t xml:space="preserve"> esta palabra es mencionada en los emails cuando la persona quiere hacer referencia a una locación en la que se encuentra el hotel o la ubicación de un área. </w:t>
      </w:r>
    </w:p>
    <w:p w14:paraId="18A3C089" w14:textId="57DA506E" w:rsidR="00043BB6" w:rsidRDefault="00043BB6" w:rsidP="00E6748E">
      <w:pPr>
        <w:pStyle w:val="Sinespaciado"/>
        <w:ind w:left="0"/>
        <w:jc w:val="both"/>
      </w:pPr>
      <w:r>
        <w:rPr>
          <w:noProof/>
        </w:rPr>
        <w:drawing>
          <wp:inline distT="0" distB="0" distL="0" distR="0" wp14:anchorId="092FFC09" wp14:editId="5DFD04D6">
            <wp:extent cx="6645910" cy="3738245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6426" w14:textId="639B7C24" w:rsidR="002432FA" w:rsidRDefault="002432FA" w:rsidP="00E6748E">
      <w:pPr>
        <w:pStyle w:val="Sinespaciado"/>
        <w:ind w:left="0"/>
        <w:jc w:val="both"/>
      </w:pPr>
    </w:p>
    <w:p w14:paraId="5EF663F1" w14:textId="4C0065DE" w:rsidR="002432FA" w:rsidRDefault="002432FA" w:rsidP="002432FA">
      <w:pPr>
        <w:pStyle w:val="Ttulo2"/>
        <w:ind w:left="0"/>
        <w:rPr>
          <w:color w:val="0075A2" w:themeColor="accent2" w:themeShade="BF"/>
        </w:rPr>
      </w:pPr>
      <w:r w:rsidRPr="002432FA">
        <w:rPr>
          <w:color w:val="0075A2" w:themeColor="accent2" w:themeShade="BF"/>
        </w:rPr>
        <w:t>Puntuacion.txt</w:t>
      </w:r>
    </w:p>
    <w:p w14:paraId="4650E0CC" w14:textId="27EE1013" w:rsidR="002432FA" w:rsidRDefault="002432FA" w:rsidP="002432FA">
      <w:pPr>
        <w:pStyle w:val="Sinespaciado"/>
        <w:ind w:left="0"/>
      </w:pPr>
      <w:r>
        <w:t>Este archivo contiene la puntuación que las personas le han dado a un hotel entre un rango de 1-5.</w:t>
      </w:r>
    </w:p>
    <w:p w14:paraId="72EB7B78" w14:textId="46EF57F4" w:rsidR="002432FA" w:rsidRDefault="002432FA" w:rsidP="002432FA">
      <w:pPr>
        <w:pStyle w:val="Sinespaciado"/>
        <w:ind w:left="0"/>
      </w:pPr>
      <w:r>
        <w:rPr>
          <w:noProof/>
        </w:rPr>
        <w:lastRenderedPageBreak/>
        <w:drawing>
          <wp:inline distT="0" distB="0" distL="0" distR="0" wp14:anchorId="73BB1DC3" wp14:editId="58A4D795">
            <wp:extent cx="6645910" cy="3210560"/>
            <wp:effectExtent l="0" t="0" r="254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09E6" w14:textId="3EAA4AA0" w:rsidR="002432FA" w:rsidRDefault="00E0053A" w:rsidP="002432FA">
      <w:pPr>
        <w:pStyle w:val="Sinespaciado"/>
        <w:ind w:left="0"/>
      </w:pPr>
      <w:r>
        <w:t xml:space="preserve">Luego de realizado el conteo de palabras se importaron los resultados </w:t>
      </w:r>
      <w:r w:rsidRPr="00E0053A">
        <w:rPr>
          <w:b/>
          <w:bCs/>
        </w:rPr>
        <w:t>“Resultado_Puntuacion.txt”</w:t>
      </w:r>
      <w:r>
        <w:t xml:space="preserve"> aun archivo Excel para poder analizarlos.</w:t>
      </w:r>
    </w:p>
    <w:tbl>
      <w:tblPr>
        <w:tblW w:w="2320" w:type="dxa"/>
        <w:jc w:val="center"/>
        <w:tblLook w:val="04A0" w:firstRow="1" w:lastRow="0" w:firstColumn="1" w:lastColumn="0" w:noHBand="0" w:noVBand="1"/>
      </w:tblPr>
      <w:tblGrid>
        <w:gridCol w:w="1255"/>
        <w:gridCol w:w="1160"/>
      </w:tblGrid>
      <w:tr w:rsidR="00E0053A" w:rsidRPr="00E0053A" w14:paraId="75A699EC" w14:textId="77777777" w:rsidTr="00E0053A">
        <w:trPr>
          <w:trHeight w:val="288"/>
          <w:jc w:val="center"/>
        </w:trPr>
        <w:tc>
          <w:tcPr>
            <w:tcW w:w="11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2B131650" w14:textId="77777777" w:rsidR="00E0053A" w:rsidRPr="00E0053A" w:rsidRDefault="00E0053A" w:rsidP="00E0053A">
            <w:pPr>
              <w:spacing w:before="0" w:after="0"/>
              <w:ind w:left="0" w:right="0"/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E0053A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  <w:t>Puntuacion</w:t>
            </w:r>
            <w:proofErr w:type="spellEnd"/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70AD47" w:fill="70AD47"/>
            <w:noWrap/>
            <w:vAlign w:val="bottom"/>
            <w:hideMark/>
          </w:tcPr>
          <w:p w14:paraId="164BD13C" w14:textId="77777777" w:rsidR="00E0053A" w:rsidRPr="00E0053A" w:rsidRDefault="00E0053A" w:rsidP="00E0053A">
            <w:pPr>
              <w:spacing w:before="0" w:after="0"/>
              <w:ind w:left="0" w:right="0"/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  <w:t>Personas</w:t>
            </w:r>
          </w:p>
        </w:tc>
      </w:tr>
      <w:tr w:rsidR="00E0053A" w:rsidRPr="00E0053A" w14:paraId="4A7CD735" w14:textId="77777777" w:rsidTr="00E0053A">
        <w:trPr>
          <w:trHeight w:val="288"/>
          <w:jc w:val="center"/>
        </w:trPr>
        <w:tc>
          <w:tcPr>
            <w:tcW w:w="11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36BFC9B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0C6822D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1381</w:t>
            </w:r>
          </w:p>
        </w:tc>
      </w:tr>
      <w:tr w:rsidR="00E0053A" w:rsidRPr="00E0053A" w14:paraId="295BD420" w14:textId="77777777" w:rsidTr="00E0053A">
        <w:trPr>
          <w:trHeight w:val="288"/>
          <w:jc w:val="center"/>
        </w:trPr>
        <w:tc>
          <w:tcPr>
            <w:tcW w:w="11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258E472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2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740BB3D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1070</w:t>
            </w:r>
          </w:p>
        </w:tc>
      </w:tr>
      <w:tr w:rsidR="00E0053A" w:rsidRPr="00E0053A" w14:paraId="0628D949" w14:textId="77777777" w:rsidTr="00E0053A">
        <w:trPr>
          <w:trHeight w:val="288"/>
          <w:jc w:val="center"/>
        </w:trPr>
        <w:tc>
          <w:tcPr>
            <w:tcW w:w="11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2E5959C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CA94E2C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1245</w:t>
            </w:r>
          </w:p>
        </w:tc>
      </w:tr>
      <w:tr w:rsidR="00E0053A" w:rsidRPr="00E0053A" w14:paraId="6873F9F7" w14:textId="77777777" w:rsidTr="00E0053A">
        <w:trPr>
          <w:trHeight w:val="288"/>
          <w:jc w:val="center"/>
        </w:trPr>
        <w:tc>
          <w:tcPr>
            <w:tcW w:w="11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8247D30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4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AE39911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2550</w:t>
            </w:r>
          </w:p>
        </w:tc>
      </w:tr>
      <w:tr w:rsidR="00E0053A" w:rsidRPr="00E0053A" w14:paraId="62ABDFD6" w14:textId="77777777" w:rsidTr="00E0053A">
        <w:trPr>
          <w:trHeight w:val="288"/>
          <w:jc w:val="center"/>
        </w:trPr>
        <w:tc>
          <w:tcPr>
            <w:tcW w:w="116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4495BF0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5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D58CC8B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2969</w:t>
            </w:r>
          </w:p>
        </w:tc>
      </w:tr>
    </w:tbl>
    <w:p w14:paraId="200814DC" w14:textId="31AE4EAA" w:rsidR="00E0053A" w:rsidRDefault="00E0053A" w:rsidP="002432FA">
      <w:pPr>
        <w:pStyle w:val="Sinespaciado"/>
        <w:ind w:left="0"/>
      </w:pPr>
      <w:r>
        <w:t>Luego se ordenaron los datos de mayor a menor utilizando la columna de personas</w:t>
      </w:r>
    </w:p>
    <w:tbl>
      <w:tblPr>
        <w:tblW w:w="2415" w:type="dxa"/>
        <w:jc w:val="center"/>
        <w:tblLook w:val="04A0" w:firstRow="1" w:lastRow="0" w:firstColumn="1" w:lastColumn="0" w:noHBand="0" w:noVBand="1"/>
      </w:tblPr>
      <w:tblGrid>
        <w:gridCol w:w="1255"/>
        <w:gridCol w:w="1160"/>
      </w:tblGrid>
      <w:tr w:rsidR="00E0053A" w:rsidRPr="00E0053A" w14:paraId="0CED64FC" w14:textId="77777777" w:rsidTr="00E0053A">
        <w:trPr>
          <w:trHeight w:val="288"/>
          <w:jc w:val="center"/>
        </w:trPr>
        <w:tc>
          <w:tcPr>
            <w:tcW w:w="1255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19DF35F8" w14:textId="77777777" w:rsidR="00E0053A" w:rsidRPr="00E0053A" w:rsidRDefault="00E0053A" w:rsidP="00E0053A">
            <w:pPr>
              <w:spacing w:before="0" w:after="0"/>
              <w:ind w:left="0" w:right="0"/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</w:pPr>
            <w:proofErr w:type="spellStart"/>
            <w:r w:rsidRPr="00E0053A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  <w:t>Puntuacion</w:t>
            </w:r>
            <w:proofErr w:type="spellEnd"/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70AD47" w:fill="70AD47"/>
            <w:noWrap/>
            <w:vAlign w:val="bottom"/>
            <w:hideMark/>
          </w:tcPr>
          <w:p w14:paraId="23263C8B" w14:textId="77777777" w:rsidR="00E0053A" w:rsidRPr="00E0053A" w:rsidRDefault="00E0053A" w:rsidP="00E0053A">
            <w:pPr>
              <w:spacing w:before="0" w:after="0"/>
              <w:ind w:left="0" w:right="0"/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b/>
                <w:bCs/>
                <w:color w:val="FFFFFF"/>
                <w:kern w:val="0"/>
                <w:sz w:val="22"/>
                <w:szCs w:val="22"/>
                <w:lang w:val="en-US" w:eastAsia="en-US"/>
              </w:rPr>
              <w:t>Personas</w:t>
            </w:r>
          </w:p>
        </w:tc>
      </w:tr>
      <w:tr w:rsidR="00E0053A" w:rsidRPr="00E0053A" w14:paraId="4F50857E" w14:textId="77777777" w:rsidTr="00E0053A">
        <w:trPr>
          <w:trHeight w:val="288"/>
          <w:jc w:val="center"/>
        </w:trPr>
        <w:tc>
          <w:tcPr>
            <w:tcW w:w="1255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A47CBC7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5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7F61358E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2969</w:t>
            </w:r>
          </w:p>
        </w:tc>
      </w:tr>
      <w:tr w:rsidR="00E0053A" w:rsidRPr="00E0053A" w14:paraId="61445883" w14:textId="77777777" w:rsidTr="00E0053A">
        <w:trPr>
          <w:trHeight w:val="288"/>
          <w:jc w:val="center"/>
        </w:trPr>
        <w:tc>
          <w:tcPr>
            <w:tcW w:w="1255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F1E04D1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4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1DABC229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2550</w:t>
            </w:r>
          </w:p>
        </w:tc>
      </w:tr>
      <w:tr w:rsidR="00E0053A" w:rsidRPr="00E0053A" w14:paraId="039BC016" w14:textId="77777777" w:rsidTr="00E0053A">
        <w:trPr>
          <w:trHeight w:val="288"/>
          <w:jc w:val="center"/>
        </w:trPr>
        <w:tc>
          <w:tcPr>
            <w:tcW w:w="1255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6048D95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47B8477F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1381</w:t>
            </w:r>
          </w:p>
        </w:tc>
      </w:tr>
      <w:tr w:rsidR="00E0053A" w:rsidRPr="00E0053A" w14:paraId="1A6CD031" w14:textId="77777777" w:rsidTr="00E0053A">
        <w:trPr>
          <w:trHeight w:val="288"/>
          <w:jc w:val="center"/>
        </w:trPr>
        <w:tc>
          <w:tcPr>
            <w:tcW w:w="1255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924C385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3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626D6948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1245</w:t>
            </w:r>
          </w:p>
        </w:tc>
      </w:tr>
      <w:tr w:rsidR="00E0053A" w:rsidRPr="00E0053A" w14:paraId="321F740C" w14:textId="77777777" w:rsidTr="00E0053A">
        <w:trPr>
          <w:trHeight w:val="288"/>
          <w:jc w:val="center"/>
        </w:trPr>
        <w:tc>
          <w:tcPr>
            <w:tcW w:w="1255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5B7BA3E4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2</w:t>
            </w:r>
          </w:p>
        </w:tc>
        <w:tc>
          <w:tcPr>
            <w:tcW w:w="116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14B5598" w14:textId="77777777" w:rsidR="00E0053A" w:rsidRPr="00E0053A" w:rsidRDefault="00E0053A" w:rsidP="00E0053A">
            <w:pPr>
              <w:spacing w:before="0" w:after="0"/>
              <w:ind w:left="0" w:right="0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</w:pPr>
            <w:r w:rsidRPr="00E0053A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val="en-US" w:eastAsia="en-US"/>
              </w:rPr>
              <w:t>1070</w:t>
            </w:r>
          </w:p>
        </w:tc>
      </w:tr>
    </w:tbl>
    <w:p w14:paraId="070C979E" w14:textId="7BE4F021" w:rsidR="00E0053A" w:rsidRDefault="00E0053A" w:rsidP="00E0053A">
      <w:pPr>
        <w:pStyle w:val="Sinespaciado"/>
        <w:ind w:left="0"/>
        <w:jc w:val="center"/>
      </w:pPr>
      <w:r>
        <w:rPr>
          <w:noProof/>
        </w:rPr>
        <w:drawing>
          <wp:inline distT="0" distB="0" distL="0" distR="0" wp14:anchorId="3E5F9BDF" wp14:editId="74EB8EAE">
            <wp:extent cx="5074920" cy="2743200"/>
            <wp:effectExtent l="0" t="0" r="11430" b="0"/>
            <wp:docPr id="12" name="Gráfico 12">
              <a:extLst xmlns:a="http://schemas.openxmlformats.org/drawingml/2006/main">
                <a:ext uri="{FF2B5EF4-FFF2-40B4-BE49-F238E27FC236}">
                  <a16:creationId xmlns:a16="http://schemas.microsoft.com/office/drawing/2014/main" id="{CD502123-55F8-4D1F-AC14-6DD3E9C7D7D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098BE81D" w14:textId="2CB37A86" w:rsidR="007A46C4" w:rsidRDefault="007A46C4" w:rsidP="00E0053A">
      <w:pPr>
        <w:pStyle w:val="Sinespaciado"/>
        <w:ind w:left="0"/>
      </w:pPr>
      <w:r>
        <w:t>Como se puede observar en los datos obtenidos la mayoría de las personas dan una puntuación de 5-4, sin embargo, la cantidad de personas que dan una puntuación de 1 es mayor a las puntuaciones de 2-3, esto puede significar que en el hotel existe alguna cualidad que no esta siendo aceptada por los huéspedes.</w:t>
      </w:r>
    </w:p>
    <w:p w14:paraId="18DD15E8" w14:textId="31D9504B" w:rsidR="00E0053A" w:rsidRPr="002432FA" w:rsidRDefault="007A46C4" w:rsidP="00E0053A">
      <w:pPr>
        <w:pStyle w:val="Sinespaciado"/>
        <w:ind w:left="0"/>
      </w:pPr>
      <w:r>
        <w:lastRenderedPageBreak/>
        <w:t xml:space="preserve">La puntuación de 1 esta sustentada por el resultado de la repitencia de la palabra </w:t>
      </w:r>
      <w:r w:rsidRPr="007A46C4">
        <w:rPr>
          <w:b/>
          <w:bCs/>
        </w:rPr>
        <w:t>“</w:t>
      </w:r>
      <w:proofErr w:type="spellStart"/>
      <w:r w:rsidRPr="007A46C4">
        <w:rPr>
          <w:b/>
          <w:bCs/>
        </w:rPr>
        <w:t>not</w:t>
      </w:r>
      <w:proofErr w:type="spellEnd"/>
      <w:r w:rsidRPr="007A46C4">
        <w:rPr>
          <w:b/>
          <w:bCs/>
        </w:rPr>
        <w:t>”</w:t>
      </w:r>
      <w:r>
        <w:t xml:space="preserve"> en los emails al referirse a una inconformidad. </w:t>
      </w:r>
    </w:p>
    <w:p w14:paraId="08DEBA3D" w14:textId="77777777" w:rsidR="002432FA" w:rsidRPr="00AC42D0" w:rsidRDefault="002432FA" w:rsidP="00E6748E">
      <w:pPr>
        <w:pStyle w:val="Sinespaciado"/>
        <w:ind w:left="0"/>
        <w:jc w:val="both"/>
      </w:pPr>
    </w:p>
    <w:p w14:paraId="6DFD9506" w14:textId="0D029362" w:rsidR="00AC42D0" w:rsidRPr="00523607" w:rsidRDefault="00AC42D0" w:rsidP="00E6748E">
      <w:pPr>
        <w:pStyle w:val="Ttulo1"/>
        <w:ind w:left="0"/>
        <w:jc w:val="both"/>
        <w:rPr>
          <w:sz w:val="28"/>
          <w:szCs w:val="28"/>
        </w:rPr>
      </w:pPr>
      <w:r w:rsidRPr="00523607">
        <w:rPr>
          <w:sz w:val="28"/>
          <w:szCs w:val="28"/>
        </w:rPr>
        <w:t>Uso de Hadoop en bigdata</w:t>
      </w:r>
    </w:p>
    <w:p w14:paraId="36DCC44F" w14:textId="2D498409" w:rsidR="00AC42D0" w:rsidRDefault="00D027A0" w:rsidP="00E6748E">
      <w:pPr>
        <w:pStyle w:val="Sinespaciado"/>
        <w:ind w:left="0"/>
        <w:jc w:val="both"/>
      </w:pPr>
      <w:r>
        <w:t>Hadoop es una plataforma de software diseñada para procesar grandes volúmenes de datos. Es utilizada para el procesamiento de Big Data.</w:t>
      </w:r>
    </w:p>
    <w:p w14:paraId="5EC47B05" w14:textId="5DE977DC" w:rsidR="00D027A0" w:rsidRDefault="00D027A0" w:rsidP="00E6748E">
      <w:pPr>
        <w:pStyle w:val="Sinespaciado"/>
        <w:ind w:left="0"/>
        <w:jc w:val="both"/>
      </w:pPr>
      <w:r>
        <w:t xml:space="preserve">Una de las principales ventajas de </w:t>
      </w:r>
      <w:proofErr w:type="spellStart"/>
      <w:r>
        <w:t>hadoop</w:t>
      </w:r>
      <w:proofErr w:type="spellEnd"/>
      <w:r>
        <w:t xml:space="preserve"> es su capacidad para almacenar y procesar grandes cantidades de datos no estructurados y semiestructurados.</w:t>
      </w:r>
    </w:p>
    <w:p w14:paraId="68B4CE68" w14:textId="4D1A2652" w:rsidR="00D027A0" w:rsidRDefault="00D027A0" w:rsidP="00E6748E">
      <w:pPr>
        <w:pStyle w:val="Sinespaciado"/>
        <w:ind w:left="0"/>
        <w:jc w:val="both"/>
      </w:pPr>
      <w:r>
        <w:t>Los datos se distribuyen en clústeres de computadoras, es tolerante a fallos de nodos individuales del clúster, lo que garantiza que el procesamiento de datos continue sin interrupciones.</w:t>
      </w:r>
    </w:p>
    <w:p w14:paraId="7F9DA89C" w14:textId="77777777" w:rsidR="00D027A0" w:rsidRPr="00AC42D0" w:rsidRDefault="00D027A0" w:rsidP="00E6748E">
      <w:pPr>
        <w:pStyle w:val="Sinespaciado"/>
        <w:ind w:left="0"/>
        <w:jc w:val="both"/>
      </w:pPr>
    </w:p>
    <w:sectPr w:rsidR="00D027A0" w:rsidRPr="00AC42D0" w:rsidSect="00FD346D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78189" w14:textId="77777777" w:rsidR="005C0367" w:rsidRDefault="005C0367" w:rsidP="00A66B18">
      <w:pPr>
        <w:spacing w:before="0" w:after="0"/>
      </w:pPr>
      <w:r>
        <w:separator/>
      </w:r>
    </w:p>
  </w:endnote>
  <w:endnote w:type="continuationSeparator" w:id="0">
    <w:p w14:paraId="3EBA2E67" w14:textId="77777777" w:rsidR="005C0367" w:rsidRDefault="005C0367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altName w:val="Franklin Gothic Book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8E6E83" w14:textId="77777777" w:rsidR="005C0367" w:rsidRDefault="005C0367" w:rsidP="00A66B18">
      <w:pPr>
        <w:spacing w:before="0" w:after="0"/>
      </w:pPr>
      <w:r>
        <w:separator/>
      </w:r>
    </w:p>
  </w:footnote>
  <w:footnote w:type="continuationSeparator" w:id="0">
    <w:p w14:paraId="0D251B6A" w14:textId="77777777" w:rsidR="005C0367" w:rsidRDefault="005C0367" w:rsidP="00A66B18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2F2D7A"/>
    <w:multiLevelType w:val="hybridMultilevel"/>
    <w:tmpl w:val="43987D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2D0"/>
    <w:rsid w:val="00030C2F"/>
    <w:rsid w:val="00043BB6"/>
    <w:rsid w:val="00083BAA"/>
    <w:rsid w:val="000F5EC3"/>
    <w:rsid w:val="0010680C"/>
    <w:rsid w:val="00152B0B"/>
    <w:rsid w:val="001766D6"/>
    <w:rsid w:val="00192419"/>
    <w:rsid w:val="001C270D"/>
    <w:rsid w:val="001E2320"/>
    <w:rsid w:val="00214E28"/>
    <w:rsid w:val="002432FA"/>
    <w:rsid w:val="002E1FB3"/>
    <w:rsid w:val="00352B81"/>
    <w:rsid w:val="00394757"/>
    <w:rsid w:val="003A0150"/>
    <w:rsid w:val="003E24DF"/>
    <w:rsid w:val="0041428F"/>
    <w:rsid w:val="004A2B0D"/>
    <w:rsid w:val="00523607"/>
    <w:rsid w:val="005304FE"/>
    <w:rsid w:val="005C0367"/>
    <w:rsid w:val="005C2210"/>
    <w:rsid w:val="00615018"/>
    <w:rsid w:val="0062123A"/>
    <w:rsid w:val="0064034A"/>
    <w:rsid w:val="00646E75"/>
    <w:rsid w:val="006F6F10"/>
    <w:rsid w:val="00783E79"/>
    <w:rsid w:val="007A46C4"/>
    <w:rsid w:val="007B56C3"/>
    <w:rsid w:val="007B5AE8"/>
    <w:rsid w:val="007F5192"/>
    <w:rsid w:val="00831721"/>
    <w:rsid w:val="00862A06"/>
    <w:rsid w:val="00A26FE7"/>
    <w:rsid w:val="00A66B18"/>
    <w:rsid w:val="00A6783B"/>
    <w:rsid w:val="00A96CF8"/>
    <w:rsid w:val="00AA089B"/>
    <w:rsid w:val="00AC42D0"/>
    <w:rsid w:val="00AE1388"/>
    <w:rsid w:val="00AF3982"/>
    <w:rsid w:val="00B50294"/>
    <w:rsid w:val="00B57D6E"/>
    <w:rsid w:val="00B63636"/>
    <w:rsid w:val="00B824F4"/>
    <w:rsid w:val="00B93312"/>
    <w:rsid w:val="00B96896"/>
    <w:rsid w:val="00C701F7"/>
    <w:rsid w:val="00C70786"/>
    <w:rsid w:val="00D027A0"/>
    <w:rsid w:val="00D10958"/>
    <w:rsid w:val="00D66593"/>
    <w:rsid w:val="00DE6DA2"/>
    <w:rsid w:val="00DF2D30"/>
    <w:rsid w:val="00E0053A"/>
    <w:rsid w:val="00E4786A"/>
    <w:rsid w:val="00E55D74"/>
    <w:rsid w:val="00E6540C"/>
    <w:rsid w:val="00E6748E"/>
    <w:rsid w:val="00E81E2A"/>
    <w:rsid w:val="00EE0952"/>
    <w:rsid w:val="00FD346D"/>
    <w:rsid w:val="00FE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196525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Ttulo1">
    <w:name w:val="heading 1"/>
    <w:basedOn w:val="Normal"/>
    <w:next w:val="Normal"/>
    <w:link w:val="Ttulo1C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Destinatario">
    <w:name w:val="Destinatario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do">
    <w:name w:val="Salutation"/>
    <w:basedOn w:val="Normal"/>
    <w:link w:val="SaludoCar"/>
    <w:uiPriority w:val="4"/>
    <w:unhideWhenUsed/>
    <w:qFormat/>
    <w:rsid w:val="00A66B18"/>
    <w:pPr>
      <w:spacing w:before="720"/>
    </w:pPr>
  </w:style>
  <w:style w:type="character" w:customStyle="1" w:styleId="SaludoCar">
    <w:name w:val="Saludo Car"/>
    <w:basedOn w:val="Fuentedeprrafopredeter"/>
    <w:link w:val="Saludo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ierre">
    <w:name w:val="Closing"/>
    <w:basedOn w:val="Normal"/>
    <w:next w:val="Firma"/>
    <w:link w:val="CierreCar"/>
    <w:uiPriority w:val="6"/>
    <w:unhideWhenUsed/>
    <w:qFormat/>
    <w:rsid w:val="00A6783B"/>
    <w:pPr>
      <w:spacing w:before="480" w:after="960"/>
    </w:pPr>
  </w:style>
  <w:style w:type="character" w:customStyle="1" w:styleId="CierreCar">
    <w:name w:val="Cierre Car"/>
    <w:basedOn w:val="Fuentedeprrafopredeter"/>
    <w:link w:val="Cierre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Firma">
    <w:name w:val="Signature"/>
    <w:basedOn w:val="Normal"/>
    <w:link w:val="FirmaC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FirmaCar">
    <w:name w:val="Firma Car"/>
    <w:basedOn w:val="Fuentedeprrafopredeter"/>
    <w:link w:val="Firma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3E24DF"/>
    <w:pPr>
      <w:spacing w:after="0"/>
      <w:jc w:val="right"/>
    </w:pPr>
  </w:style>
  <w:style w:type="character" w:customStyle="1" w:styleId="EncabezadoCar">
    <w:name w:val="Encabezado Car"/>
    <w:basedOn w:val="Fuentedeprrafopredeter"/>
    <w:link w:val="Encabezado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Textoennegrita">
    <w:name w:val="Strong"/>
    <w:basedOn w:val="Fuentedeprrafopredeter"/>
    <w:uiPriority w:val="1"/>
    <w:semiHidden/>
    <w:rsid w:val="003E24DF"/>
    <w:rPr>
      <w:b/>
      <w:bCs/>
    </w:rPr>
  </w:style>
  <w:style w:type="paragraph" w:customStyle="1" w:styleId="Informacindecontacto">
    <w:name w:val="Información de contact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Ttulo2Car">
    <w:name w:val="Título 2 Car"/>
    <w:basedOn w:val="Fuentedeprrafopredeter"/>
    <w:link w:val="Ttulo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Textodelmarcadordeposicin">
    <w:name w:val="Placeholder Text"/>
    <w:basedOn w:val="Fuentedeprrafopredeter"/>
    <w:uiPriority w:val="99"/>
    <w:semiHidden/>
    <w:rsid w:val="001766D6"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tipo">
    <w:name w:val="Logotipo"/>
    <w:basedOn w:val="Normal"/>
    <w:next w:val="Normal"/>
    <w:link w:val="Carcterdelogotipo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Carcterdelogotipo">
    <w:name w:val="Carácter de logotipo"/>
    <w:basedOn w:val="Fuentedeprrafopredeter"/>
    <w:link w:val="Logotip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Sinespaciado">
    <w:name w:val="No Spacing"/>
    <w:uiPriority w:val="1"/>
    <w:qFormat/>
    <w:rsid w:val="00AC42D0"/>
    <w:pPr>
      <w:ind w:left="720" w:right="720"/>
    </w:pPr>
    <w:rPr>
      <w:rFonts w:eastAsiaTheme="minorHAnsi"/>
      <w:color w:val="595959" w:themeColor="text1" w:themeTint="A6"/>
      <w:kern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6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4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4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chart" Target="charts/chart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ggelo\AppData\Local\Microsoft\Office\16.0\DTS\es-ES%7b0F797B4C-BB77-4691-8E11-88928CEBDDF6%7d\%7bA4B20674-A20E-4FF5-BDA2-3E4866082716%7dtf56348247_win32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nggelo\Desktop\enunciados\EN%20CURSO\P2%20semi\resultados\analisis%20resultado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Puntuacion</a:t>
            </a:r>
            <a:r>
              <a:rPr lang="en-US" baseline="0"/>
              <a:t> de un hotel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'Resultado_Puntuacion'!$B$1</c:f>
              <c:strCache>
                <c:ptCount val="1"/>
                <c:pt idx="0">
                  <c:v>Personas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'Resultado_Puntuacion'!$A$2:$A$6</c:f>
              <c:numCache>
                <c:formatCode>General</c:formatCode>
                <c:ptCount val="5"/>
                <c:pt idx="0">
                  <c:v>5</c:v>
                </c:pt>
                <c:pt idx="1">
                  <c:v>4</c:v>
                </c:pt>
                <c:pt idx="2">
                  <c:v>1</c:v>
                </c:pt>
                <c:pt idx="3">
                  <c:v>3</c:v>
                </c:pt>
                <c:pt idx="4">
                  <c:v>2</c:v>
                </c:pt>
              </c:numCache>
            </c:numRef>
          </c:cat>
          <c:val>
            <c:numRef>
              <c:f>'Resultado_Puntuacion'!$B$2:$B$6</c:f>
              <c:numCache>
                <c:formatCode>General</c:formatCode>
                <c:ptCount val="5"/>
                <c:pt idx="0">
                  <c:v>2969</c:v>
                </c:pt>
                <c:pt idx="1">
                  <c:v>2550</c:v>
                </c:pt>
                <c:pt idx="2">
                  <c:v>1381</c:v>
                </c:pt>
                <c:pt idx="3">
                  <c:v>1245</c:v>
                </c:pt>
                <c:pt idx="4">
                  <c:v>1070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57A-4C77-88F1-A348BEDA3304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578875599"/>
        <c:axId val="578872687"/>
      </c:barChart>
      <c:catAx>
        <c:axId val="57887559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Puntuacion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78872687"/>
        <c:crosses val="autoZero"/>
        <c:auto val="1"/>
        <c:lblAlgn val="ctr"/>
        <c:lblOffset val="100"/>
        <c:noMultiLvlLbl val="0"/>
      </c:catAx>
      <c:valAx>
        <c:axId val="57887268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Personas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7887559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4" ma:contentTypeDescription="Create a new document." ma:contentTypeScope="" ma:versionID="2d714a3296df14eba7a100bb665443ca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49549bf45bfbbfb6cffed527380e77e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3B74C0E-7993-40E1-930F-CF78C434EB6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F3428B7B-A1F9-4CED-B52D-314C139B24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E09AE5A-B3B6-44BC-8570-615CB5E05AA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{A4B20674-A20E-4FF5-BDA2-3E4866082716}tf56348247_win32</Template>
  <TotalTime>0</TotalTime>
  <Pages>17</Pages>
  <Words>1181</Words>
  <Characters>6738</Characters>
  <Application>Microsoft Office Word</Application>
  <DocSecurity>0</DocSecurity>
  <Lines>56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2023-04-02T22:03:00Z</dcterms:created>
  <dcterms:modified xsi:type="dcterms:W3CDTF">2023-04-03T00:26:00Z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